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0569" w14:textId="77777777" w:rsidR="00230315" w:rsidRDefault="00230315" w:rsidP="00DE0EAD">
      <w:pPr>
        <w:jc w:val="center"/>
        <w:rPr>
          <w:rFonts w:ascii="Segoe Print" w:hAnsi="Segoe Print"/>
        </w:rPr>
      </w:pPr>
      <w:r>
        <w:rPr>
          <w:noProof/>
          <w:lang w:eastAsia="en-NZ"/>
        </w:rPr>
        <w:drawing>
          <wp:inline distT="0" distB="0" distL="0" distR="0" wp14:anchorId="6CE7F46F" wp14:editId="19992BB4">
            <wp:extent cx="5245200" cy="12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2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ACF" w14:textId="77777777" w:rsidR="003418E8" w:rsidRPr="00686ED5" w:rsidRDefault="00230315" w:rsidP="00686ED5">
      <w:pPr>
        <w:jc w:val="center"/>
        <w:rPr>
          <w:rFonts w:ascii="Segoe Print" w:hAnsi="Segoe Print"/>
        </w:rPr>
      </w:pPr>
      <w:r w:rsidRPr="00230315">
        <w:rPr>
          <w:rFonts w:ascii="Segoe Print" w:hAnsi="Segoe Print"/>
        </w:rPr>
        <w:t>Changing Lives Through learning</w:t>
      </w:r>
      <w:r w:rsidR="0071343B">
        <w:rPr>
          <w:rFonts w:cstheme="minorHAnsi"/>
          <w:b/>
        </w:rPr>
        <w:t xml:space="preserve"> </w:t>
      </w:r>
    </w:p>
    <w:p w14:paraId="71F6D3D8" w14:textId="77777777" w:rsidR="000057FC" w:rsidRDefault="004A41B1" w:rsidP="004A41B1">
      <w:pPr>
        <w:spacing w:after="0" w:line="240" w:lineRule="auto"/>
        <w:rPr>
          <w:rFonts w:cstheme="minorHAnsi"/>
          <w:b/>
          <w:sz w:val="32"/>
          <w:szCs w:val="32"/>
        </w:rPr>
      </w:pPr>
      <w:r w:rsidRPr="00686ED5">
        <w:rPr>
          <w:rFonts w:cstheme="minorHAnsi"/>
          <w:b/>
          <w:sz w:val="32"/>
          <w:szCs w:val="32"/>
        </w:rPr>
        <w:t>Student Name</w:t>
      </w:r>
      <w:r w:rsidR="0071343B" w:rsidRPr="00686ED5">
        <w:rPr>
          <w:rFonts w:cstheme="minorHAnsi"/>
          <w:b/>
          <w:sz w:val="32"/>
          <w:szCs w:val="32"/>
        </w:rPr>
        <w:t xml:space="preserve"> BALPREET SINGH</w:t>
      </w:r>
      <w:r w:rsidR="00772417" w:rsidRPr="00686ED5">
        <w:rPr>
          <w:rFonts w:cstheme="minorHAnsi"/>
          <w:b/>
          <w:sz w:val="32"/>
          <w:szCs w:val="32"/>
        </w:rPr>
        <w:t xml:space="preserve">. </w:t>
      </w:r>
    </w:p>
    <w:p w14:paraId="2529EDD9" w14:textId="77777777" w:rsidR="004A41B1" w:rsidRPr="00686ED5" w:rsidRDefault="00772417" w:rsidP="004A41B1">
      <w:pPr>
        <w:spacing w:after="0" w:line="240" w:lineRule="auto"/>
        <w:rPr>
          <w:rFonts w:cstheme="minorHAnsi"/>
          <w:b/>
          <w:sz w:val="32"/>
          <w:szCs w:val="32"/>
        </w:rPr>
      </w:pPr>
      <w:r w:rsidRPr="00686ED5">
        <w:rPr>
          <w:rFonts w:cstheme="minorHAnsi"/>
          <w:b/>
          <w:sz w:val="32"/>
          <w:szCs w:val="32"/>
        </w:rPr>
        <w:t xml:space="preserve">                  </w:t>
      </w:r>
    </w:p>
    <w:p w14:paraId="5496525B" w14:textId="3CB75B6D" w:rsidR="00772417" w:rsidRPr="00772417" w:rsidRDefault="00772417" w:rsidP="004A41B1">
      <w:pPr>
        <w:spacing w:after="0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</w:rPr>
        <w:t xml:space="preserve">                                 </w:t>
      </w:r>
      <w:r w:rsidR="00686ED5">
        <w:rPr>
          <w:rFonts w:cstheme="minorHAnsi"/>
          <w:b/>
          <w:sz w:val="40"/>
          <w:szCs w:val="40"/>
        </w:rPr>
        <w:t xml:space="preserve">FILE NAME- </w:t>
      </w:r>
      <w:r w:rsidR="00EA7210">
        <w:rPr>
          <w:rFonts w:cstheme="minorHAnsi"/>
          <w:b/>
          <w:sz w:val="40"/>
          <w:szCs w:val="40"/>
        </w:rPr>
        <w:t xml:space="preserve">DOG KENNEL CLUB </w:t>
      </w:r>
    </w:p>
    <w:p w14:paraId="25E25390" w14:textId="77777777" w:rsidR="0071343B" w:rsidRDefault="00772417" w:rsidP="004A41B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14:paraId="76AC815E" w14:textId="77777777" w:rsidR="00772417" w:rsidRDefault="00772417" w:rsidP="004A41B1">
      <w:pPr>
        <w:spacing w:after="0" w:line="240" w:lineRule="auto"/>
        <w:rPr>
          <w:rFonts w:cstheme="minorHAnsi"/>
          <w:b/>
        </w:rPr>
      </w:pPr>
    </w:p>
    <w:p w14:paraId="52EBECFB" w14:textId="77777777" w:rsidR="00772417" w:rsidRPr="004A41B1" w:rsidRDefault="00772417" w:rsidP="004A41B1">
      <w:pPr>
        <w:spacing w:after="0" w:line="240" w:lineRule="auto"/>
        <w:rPr>
          <w:rFonts w:cstheme="minorHAnsi"/>
          <w:b/>
        </w:rPr>
      </w:pPr>
    </w:p>
    <w:p w14:paraId="3FEF4083" w14:textId="77777777" w:rsidR="00EA5604" w:rsidRPr="00693B42" w:rsidRDefault="00EA5604" w:rsidP="00693B42">
      <w:pPr>
        <w:rPr>
          <w:rFonts w:ascii="Calibri" w:hAnsi="Calibri" w:cs="Calibri"/>
        </w:rPr>
      </w:pPr>
    </w:p>
    <w:p w14:paraId="588AA792" w14:textId="77777777" w:rsidR="00F40A9A" w:rsidRDefault="00EA5604" w:rsidP="00B752DD">
      <w:pPr>
        <w:pStyle w:val="Heading1"/>
        <w:rPr>
          <w:rFonts w:eastAsia="Arial Black"/>
        </w:rPr>
      </w:pPr>
      <w:bookmarkStart w:id="0" w:name="_Toc16758046"/>
      <w:r>
        <w:rPr>
          <w:rFonts w:eastAsia="Arial Black"/>
        </w:rPr>
        <w:t>Project Scope</w:t>
      </w:r>
      <w:bookmarkEnd w:id="0"/>
      <w:r>
        <w:rPr>
          <w:rFonts w:eastAsia="Arial Black"/>
        </w:rPr>
        <w:t xml:space="preserve"> </w:t>
      </w:r>
      <w:r w:rsidR="00F41C4B">
        <w:rPr>
          <w:rFonts w:eastAsia="Arial Black"/>
        </w:rPr>
        <w:t xml:space="preserve"> </w:t>
      </w:r>
    </w:p>
    <w:p w14:paraId="5A4B7EE7" w14:textId="6FD01B51" w:rsidR="00E820ED" w:rsidRPr="00D51CBD" w:rsidRDefault="00F40A9A" w:rsidP="00646CA3">
      <w:pPr>
        <w:pStyle w:val="Title"/>
        <w:rPr>
          <w:sz w:val="36"/>
          <w:szCs w:val="36"/>
        </w:rPr>
      </w:pPr>
      <w:r w:rsidRPr="00D51CBD">
        <w:rPr>
          <w:sz w:val="36"/>
          <w:szCs w:val="36"/>
        </w:rPr>
        <w:t xml:space="preserve">The main purpose to making this website first </w:t>
      </w:r>
      <w:r w:rsidR="00CB20FE" w:rsidRPr="00D51CBD">
        <w:rPr>
          <w:sz w:val="36"/>
          <w:szCs w:val="36"/>
        </w:rPr>
        <w:t xml:space="preserve">I </w:t>
      </w:r>
      <w:r w:rsidRPr="00D51CBD">
        <w:rPr>
          <w:sz w:val="36"/>
          <w:szCs w:val="36"/>
        </w:rPr>
        <w:t xml:space="preserve">wants to spread her business all over </w:t>
      </w:r>
      <w:r w:rsidR="00557509">
        <w:rPr>
          <w:sz w:val="36"/>
          <w:szCs w:val="36"/>
        </w:rPr>
        <w:t xml:space="preserve">world </w:t>
      </w:r>
      <w:r w:rsidRPr="00D51CBD">
        <w:rPr>
          <w:sz w:val="36"/>
          <w:szCs w:val="36"/>
        </w:rPr>
        <w:t xml:space="preserve">. </w:t>
      </w:r>
      <w:r w:rsidR="008A1A74" w:rsidRPr="00D51CBD">
        <w:rPr>
          <w:sz w:val="36"/>
          <w:szCs w:val="36"/>
        </w:rPr>
        <w:t xml:space="preserve">So </w:t>
      </w:r>
      <w:r w:rsidR="00557509">
        <w:rPr>
          <w:sz w:val="36"/>
          <w:szCs w:val="36"/>
        </w:rPr>
        <w:t xml:space="preserve">21eth century </w:t>
      </w:r>
      <w:r w:rsidR="00B35AD7" w:rsidRPr="00D51CBD">
        <w:rPr>
          <w:sz w:val="36"/>
          <w:szCs w:val="36"/>
        </w:rPr>
        <w:t>social media is one of the better way</w:t>
      </w:r>
      <w:r w:rsidR="004B07EB" w:rsidRPr="00D51CBD">
        <w:rPr>
          <w:sz w:val="36"/>
          <w:szCs w:val="36"/>
        </w:rPr>
        <w:t xml:space="preserve"> to do this</w:t>
      </w:r>
      <w:r w:rsidR="00C774E8" w:rsidRPr="00D51CBD">
        <w:rPr>
          <w:sz w:val="36"/>
          <w:szCs w:val="36"/>
        </w:rPr>
        <w:t xml:space="preserve"> with the help of the website </w:t>
      </w:r>
      <w:r w:rsidR="00E73349" w:rsidRPr="00D51CBD">
        <w:rPr>
          <w:sz w:val="36"/>
          <w:szCs w:val="36"/>
        </w:rPr>
        <w:t>He want</w:t>
      </w:r>
      <w:r w:rsidR="00987F02" w:rsidRPr="00D51CBD">
        <w:rPr>
          <w:sz w:val="36"/>
          <w:szCs w:val="36"/>
        </w:rPr>
        <w:t>s</w:t>
      </w:r>
      <w:r w:rsidR="00E73349" w:rsidRPr="00D51CBD">
        <w:rPr>
          <w:sz w:val="36"/>
          <w:szCs w:val="36"/>
        </w:rPr>
        <w:t xml:space="preserve"> to </w:t>
      </w:r>
      <w:r w:rsidR="0018630B" w:rsidRPr="00D51CBD">
        <w:rPr>
          <w:sz w:val="36"/>
          <w:szCs w:val="36"/>
        </w:rPr>
        <w:t>help h</w:t>
      </w:r>
      <w:r w:rsidR="005D0DB0" w:rsidRPr="00D51CBD">
        <w:rPr>
          <w:sz w:val="36"/>
          <w:szCs w:val="36"/>
        </w:rPr>
        <w:t xml:space="preserve">is </w:t>
      </w:r>
      <w:r w:rsidR="00877D6D" w:rsidRPr="00D51CBD">
        <w:rPr>
          <w:sz w:val="36"/>
          <w:szCs w:val="36"/>
        </w:rPr>
        <w:t>people</w:t>
      </w:r>
      <w:r w:rsidR="00D43603" w:rsidRPr="00D51CBD">
        <w:rPr>
          <w:sz w:val="36"/>
          <w:szCs w:val="36"/>
        </w:rPr>
        <w:t xml:space="preserve"> to know about her business </w:t>
      </w:r>
      <w:r w:rsidR="008B6FD1" w:rsidRPr="00D51CBD">
        <w:rPr>
          <w:sz w:val="36"/>
          <w:szCs w:val="36"/>
        </w:rPr>
        <w:t xml:space="preserve">and </w:t>
      </w:r>
      <w:r w:rsidR="00453DBB" w:rsidRPr="00D51CBD">
        <w:rPr>
          <w:sz w:val="36"/>
          <w:szCs w:val="36"/>
        </w:rPr>
        <w:t>all</w:t>
      </w:r>
      <w:r w:rsidR="008B6FD1" w:rsidRPr="00D51CBD">
        <w:rPr>
          <w:sz w:val="36"/>
          <w:szCs w:val="36"/>
        </w:rPr>
        <w:t xml:space="preserve"> types of </w:t>
      </w:r>
      <w:r w:rsidR="00EA7210">
        <w:rPr>
          <w:sz w:val="36"/>
          <w:szCs w:val="36"/>
        </w:rPr>
        <w:t xml:space="preserve">dog and breed </w:t>
      </w:r>
      <w:r w:rsidR="00B47AB6">
        <w:rPr>
          <w:sz w:val="36"/>
          <w:szCs w:val="36"/>
        </w:rPr>
        <w:t xml:space="preserve">with the help of </w:t>
      </w:r>
      <w:r w:rsidR="006C4451">
        <w:rPr>
          <w:sz w:val="36"/>
          <w:szCs w:val="36"/>
        </w:rPr>
        <w:t>online r</w:t>
      </w:r>
      <w:r w:rsidR="00677928">
        <w:rPr>
          <w:sz w:val="36"/>
          <w:szCs w:val="36"/>
        </w:rPr>
        <w:t>e</w:t>
      </w:r>
      <w:r w:rsidR="00394D21">
        <w:rPr>
          <w:sz w:val="36"/>
          <w:szCs w:val="36"/>
        </w:rPr>
        <w:t>gistration on website</w:t>
      </w:r>
      <w:r w:rsidR="0010132A" w:rsidRPr="00D51CBD">
        <w:rPr>
          <w:sz w:val="36"/>
          <w:szCs w:val="36"/>
        </w:rPr>
        <w:t xml:space="preserve">. </w:t>
      </w:r>
      <w:r w:rsidR="00453DBB" w:rsidRPr="00D51CBD">
        <w:rPr>
          <w:sz w:val="36"/>
          <w:szCs w:val="36"/>
        </w:rPr>
        <w:t xml:space="preserve"> </w:t>
      </w:r>
    </w:p>
    <w:p w14:paraId="1D504F38" w14:textId="77777777" w:rsidR="0092725A" w:rsidRPr="001912B6" w:rsidRDefault="0092725A" w:rsidP="001912B6">
      <w:pPr>
        <w:spacing w:after="0" w:line="240" w:lineRule="auto"/>
        <w:rPr>
          <w:lang w:eastAsia="en-NZ"/>
        </w:rPr>
      </w:pPr>
    </w:p>
    <w:p w14:paraId="2CFBCF04" w14:textId="77777777" w:rsidR="0072232D" w:rsidRPr="000E370A" w:rsidRDefault="00E820ED" w:rsidP="0092725A">
      <w:pPr>
        <w:pStyle w:val="Heading2"/>
        <w:rPr>
          <w:rFonts w:eastAsia="Arial Black"/>
          <w:sz w:val="28"/>
          <w:szCs w:val="28"/>
        </w:rPr>
      </w:pPr>
      <w:r w:rsidRPr="000E370A">
        <w:rPr>
          <w:rFonts w:eastAsia="Arial Black"/>
          <w:sz w:val="28"/>
          <w:szCs w:val="28"/>
        </w:rPr>
        <w:t xml:space="preserve">Purpose </w:t>
      </w:r>
    </w:p>
    <w:p w14:paraId="5341A4B8" w14:textId="4E6FDDF2" w:rsidR="0092725A" w:rsidRPr="00D51CBD" w:rsidRDefault="0072232D" w:rsidP="007324FF">
      <w:pPr>
        <w:spacing w:after="0" w:line="240" w:lineRule="auto"/>
        <w:jc w:val="both"/>
        <w:rPr>
          <w:sz w:val="36"/>
          <w:szCs w:val="36"/>
          <w:lang w:eastAsia="en-NZ"/>
        </w:rPr>
      </w:pPr>
      <w:r w:rsidRPr="00D51CBD">
        <w:rPr>
          <w:sz w:val="36"/>
          <w:szCs w:val="36"/>
          <w:lang w:eastAsia="en-NZ"/>
        </w:rPr>
        <w:t>I w</w:t>
      </w:r>
      <w:r w:rsidR="00B819B3" w:rsidRPr="00D51CBD">
        <w:rPr>
          <w:sz w:val="36"/>
          <w:szCs w:val="36"/>
          <w:lang w:eastAsia="en-NZ"/>
        </w:rPr>
        <w:t>ant to</w:t>
      </w:r>
      <w:r w:rsidRPr="00D51CBD">
        <w:rPr>
          <w:sz w:val="36"/>
          <w:szCs w:val="36"/>
          <w:lang w:eastAsia="en-NZ"/>
        </w:rPr>
        <w:t xml:space="preserve"> </w:t>
      </w:r>
      <w:r w:rsidR="00977DB5" w:rsidRPr="00D51CBD">
        <w:rPr>
          <w:sz w:val="36"/>
          <w:szCs w:val="36"/>
          <w:lang w:eastAsia="en-NZ"/>
        </w:rPr>
        <w:t>a</w:t>
      </w:r>
      <w:r w:rsidR="00EE6373" w:rsidRPr="00D51CBD">
        <w:rPr>
          <w:sz w:val="36"/>
          <w:szCs w:val="36"/>
          <w:lang w:eastAsia="en-NZ"/>
        </w:rPr>
        <w:t>ware</w:t>
      </w:r>
      <w:r w:rsidR="00B819B3" w:rsidRPr="00D51CBD">
        <w:rPr>
          <w:sz w:val="36"/>
          <w:szCs w:val="36"/>
          <w:lang w:eastAsia="en-NZ"/>
        </w:rPr>
        <w:t xml:space="preserve"> </w:t>
      </w:r>
      <w:r w:rsidR="00EE6373" w:rsidRPr="00D51CBD">
        <w:rPr>
          <w:sz w:val="36"/>
          <w:szCs w:val="36"/>
          <w:lang w:eastAsia="en-NZ"/>
        </w:rPr>
        <w:t xml:space="preserve">further </w:t>
      </w:r>
      <w:r w:rsidR="00582EFE" w:rsidRPr="00D51CBD">
        <w:rPr>
          <w:sz w:val="36"/>
          <w:szCs w:val="36"/>
          <w:lang w:eastAsia="en-NZ"/>
        </w:rPr>
        <w:t xml:space="preserve">purchaser </w:t>
      </w:r>
      <w:r w:rsidR="0039041F" w:rsidRPr="00D51CBD">
        <w:rPr>
          <w:sz w:val="36"/>
          <w:szCs w:val="36"/>
          <w:lang w:eastAsia="en-NZ"/>
        </w:rPr>
        <w:t xml:space="preserve">so </w:t>
      </w:r>
      <w:r w:rsidR="007C2ABE" w:rsidRPr="00D51CBD">
        <w:rPr>
          <w:sz w:val="36"/>
          <w:szCs w:val="36"/>
          <w:lang w:eastAsia="en-NZ"/>
        </w:rPr>
        <w:t>that they at</w:t>
      </w:r>
      <w:r w:rsidR="00F2141F" w:rsidRPr="00D51CBD">
        <w:rPr>
          <w:sz w:val="36"/>
          <w:szCs w:val="36"/>
          <w:lang w:eastAsia="en-NZ"/>
        </w:rPr>
        <w:t xml:space="preserve">tractive </w:t>
      </w:r>
      <w:r w:rsidR="0037007E" w:rsidRPr="00D51CBD">
        <w:rPr>
          <w:sz w:val="36"/>
          <w:szCs w:val="36"/>
          <w:lang w:eastAsia="en-NZ"/>
        </w:rPr>
        <w:t xml:space="preserve">and come to visit my </w:t>
      </w:r>
      <w:r w:rsidR="00EA7210">
        <w:rPr>
          <w:sz w:val="36"/>
          <w:szCs w:val="36"/>
          <w:lang w:eastAsia="en-NZ"/>
        </w:rPr>
        <w:t xml:space="preserve">dog kennel club </w:t>
      </w:r>
      <w:r w:rsidR="00A80F25" w:rsidRPr="00D51CBD">
        <w:rPr>
          <w:sz w:val="36"/>
          <w:szCs w:val="36"/>
          <w:lang w:eastAsia="en-NZ"/>
        </w:rPr>
        <w:t xml:space="preserve">. The main </w:t>
      </w:r>
      <w:r w:rsidR="00232D7F" w:rsidRPr="00D51CBD">
        <w:rPr>
          <w:sz w:val="36"/>
          <w:szCs w:val="36"/>
          <w:lang w:eastAsia="en-NZ"/>
        </w:rPr>
        <w:t xml:space="preserve">purpose </w:t>
      </w:r>
      <w:r w:rsidR="00F81644" w:rsidRPr="00D51CBD">
        <w:rPr>
          <w:sz w:val="36"/>
          <w:szCs w:val="36"/>
          <w:lang w:eastAsia="en-NZ"/>
        </w:rPr>
        <w:t xml:space="preserve">of this website </w:t>
      </w:r>
      <w:r w:rsidR="00796927" w:rsidRPr="00D51CBD">
        <w:rPr>
          <w:sz w:val="36"/>
          <w:szCs w:val="36"/>
          <w:lang w:eastAsia="en-NZ"/>
        </w:rPr>
        <w:t>is that</w:t>
      </w:r>
      <w:r w:rsidR="009E1916" w:rsidRPr="00D51CBD">
        <w:rPr>
          <w:sz w:val="36"/>
          <w:szCs w:val="36"/>
          <w:lang w:eastAsia="en-NZ"/>
        </w:rPr>
        <w:t xml:space="preserve"> I want </w:t>
      </w:r>
      <w:r w:rsidR="00717BA8" w:rsidRPr="00D51CBD">
        <w:rPr>
          <w:sz w:val="36"/>
          <w:szCs w:val="36"/>
          <w:lang w:eastAsia="en-NZ"/>
        </w:rPr>
        <w:t xml:space="preserve">to expand my business. This can </w:t>
      </w:r>
      <w:r w:rsidR="00242496" w:rsidRPr="00D51CBD">
        <w:rPr>
          <w:sz w:val="36"/>
          <w:szCs w:val="36"/>
          <w:lang w:eastAsia="en-NZ"/>
        </w:rPr>
        <w:t>only be possible if</w:t>
      </w:r>
      <w:r w:rsidR="00C657C4" w:rsidRPr="00D51CBD">
        <w:rPr>
          <w:sz w:val="36"/>
          <w:szCs w:val="36"/>
          <w:lang w:eastAsia="en-NZ"/>
        </w:rPr>
        <w:t xml:space="preserve"> increased </w:t>
      </w:r>
      <w:r w:rsidR="00066F4A" w:rsidRPr="00D51CBD">
        <w:rPr>
          <w:sz w:val="36"/>
          <w:szCs w:val="36"/>
          <w:lang w:eastAsia="en-NZ"/>
        </w:rPr>
        <w:t>ind</w:t>
      </w:r>
      <w:r w:rsidR="00E37570" w:rsidRPr="00D51CBD">
        <w:rPr>
          <w:sz w:val="36"/>
          <w:szCs w:val="36"/>
          <w:lang w:eastAsia="en-NZ"/>
        </w:rPr>
        <w:t>ividuals</w:t>
      </w:r>
      <w:r w:rsidR="00C657C4" w:rsidRPr="00D51CBD">
        <w:rPr>
          <w:sz w:val="36"/>
          <w:szCs w:val="36"/>
          <w:lang w:eastAsia="en-NZ"/>
        </w:rPr>
        <w:t xml:space="preserve"> to</w:t>
      </w:r>
      <w:r w:rsidR="00A7722D" w:rsidRPr="00D51CBD">
        <w:rPr>
          <w:sz w:val="36"/>
          <w:szCs w:val="36"/>
          <w:lang w:eastAsia="en-NZ"/>
        </w:rPr>
        <w:t xml:space="preserve"> know</w:t>
      </w:r>
      <w:r w:rsidR="00C657C4" w:rsidRPr="00D51CBD">
        <w:rPr>
          <w:sz w:val="36"/>
          <w:szCs w:val="36"/>
          <w:lang w:eastAsia="en-NZ"/>
        </w:rPr>
        <w:t xml:space="preserve"> </w:t>
      </w:r>
      <w:r w:rsidR="00F056F2" w:rsidRPr="00D51CBD">
        <w:rPr>
          <w:sz w:val="36"/>
          <w:szCs w:val="36"/>
          <w:lang w:eastAsia="en-NZ"/>
        </w:rPr>
        <w:t>about her business</w:t>
      </w:r>
      <w:r w:rsidR="0092725A" w:rsidRPr="00D51CBD">
        <w:rPr>
          <w:sz w:val="36"/>
          <w:szCs w:val="36"/>
          <w:lang w:eastAsia="en-NZ"/>
        </w:rPr>
        <w:t xml:space="preserve">. </w:t>
      </w:r>
    </w:p>
    <w:p w14:paraId="1858FFA3" w14:textId="77777777" w:rsidR="00E820ED" w:rsidRPr="00D51CBD" w:rsidRDefault="00E820ED" w:rsidP="00B819B3">
      <w:pPr>
        <w:spacing w:after="0" w:line="240" w:lineRule="auto"/>
        <w:rPr>
          <w:sz w:val="36"/>
          <w:szCs w:val="36"/>
          <w:lang w:eastAsia="en-NZ"/>
        </w:rPr>
      </w:pPr>
      <w:r w:rsidRPr="00D51CBD">
        <w:rPr>
          <w:sz w:val="36"/>
          <w:szCs w:val="36"/>
          <w:lang w:eastAsia="en-NZ"/>
        </w:rPr>
        <w:t xml:space="preserve"> </w:t>
      </w:r>
    </w:p>
    <w:p w14:paraId="2953CD0F" w14:textId="77777777" w:rsidR="00B819B3" w:rsidRPr="000E370A" w:rsidRDefault="00D51CBD" w:rsidP="00B819B3">
      <w:pPr>
        <w:spacing w:after="0" w:line="240" w:lineRule="auto"/>
        <w:rPr>
          <w:sz w:val="28"/>
          <w:szCs w:val="28"/>
          <w:lang w:eastAsia="en-NZ"/>
        </w:rPr>
      </w:pPr>
      <w:r w:rsidRPr="000E370A">
        <w:rPr>
          <w:sz w:val="28"/>
          <w:szCs w:val="28"/>
          <w:lang w:eastAsia="en-NZ"/>
        </w:rPr>
        <w:t>GOALS</w:t>
      </w:r>
    </w:p>
    <w:p w14:paraId="0EEE7ECF" w14:textId="77777777" w:rsidR="001C5B20" w:rsidRPr="00D51CBD" w:rsidRDefault="005B2960" w:rsidP="001C5B20">
      <w:pPr>
        <w:rPr>
          <w:sz w:val="36"/>
          <w:szCs w:val="36"/>
          <w:lang w:eastAsia="en-NZ"/>
        </w:rPr>
      </w:pPr>
      <w:r w:rsidRPr="00D51CBD">
        <w:rPr>
          <w:sz w:val="36"/>
          <w:szCs w:val="36"/>
          <w:lang w:eastAsia="en-NZ"/>
        </w:rPr>
        <w:t>*</w:t>
      </w:r>
      <w:r w:rsidR="00AC527A" w:rsidRPr="00D51CBD">
        <w:rPr>
          <w:sz w:val="36"/>
          <w:szCs w:val="36"/>
          <w:lang w:eastAsia="en-NZ"/>
        </w:rPr>
        <w:t xml:space="preserve"> </w:t>
      </w:r>
      <w:r w:rsidR="0053477D" w:rsidRPr="00D51CBD">
        <w:rPr>
          <w:sz w:val="36"/>
          <w:szCs w:val="36"/>
          <w:lang w:eastAsia="en-NZ"/>
        </w:rPr>
        <w:t xml:space="preserve">I </w:t>
      </w:r>
      <w:r w:rsidR="004222EC" w:rsidRPr="00D51CBD">
        <w:rPr>
          <w:sz w:val="36"/>
          <w:szCs w:val="36"/>
          <w:lang w:eastAsia="en-NZ"/>
        </w:rPr>
        <w:t xml:space="preserve">want to </w:t>
      </w:r>
      <w:r w:rsidR="00130578" w:rsidRPr="00D51CBD">
        <w:rPr>
          <w:sz w:val="36"/>
          <w:szCs w:val="36"/>
          <w:lang w:eastAsia="en-NZ"/>
        </w:rPr>
        <w:t xml:space="preserve">expand my business more </w:t>
      </w:r>
      <w:r w:rsidR="00B41ED7" w:rsidRPr="00D51CBD">
        <w:rPr>
          <w:sz w:val="36"/>
          <w:szCs w:val="36"/>
          <w:lang w:eastAsia="en-NZ"/>
        </w:rPr>
        <w:t>or more</w:t>
      </w:r>
      <w:r w:rsidR="007461D1" w:rsidRPr="00D51CBD">
        <w:rPr>
          <w:sz w:val="36"/>
          <w:szCs w:val="36"/>
          <w:lang w:eastAsia="en-NZ"/>
        </w:rPr>
        <w:t xml:space="preserve"> with the help of this websit</w:t>
      </w:r>
      <w:r w:rsidR="000C7DA9" w:rsidRPr="00D51CBD">
        <w:rPr>
          <w:sz w:val="36"/>
          <w:szCs w:val="36"/>
          <w:lang w:eastAsia="en-NZ"/>
        </w:rPr>
        <w:t>e</w:t>
      </w:r>
      <w:r w:rsidR="006C2BCB" w:rsidRPr="00D51CBD">
        <w:rPr>
          <w:sz w:val="36"/>
          <w:szCs w:val="36"/>
          <w:lang w:eastAsia="en-NZ"/>
        </w:rPr>
        <w:t>.</w:t>
      </w:r>
    </w:p>
    <w:p w14:paraId="6E83942D" w14:textId="77777777" w:rsidR="006C2BCB" w:rsidRPr="00D51CBD" w:rsidRDefault="005B2960" w:rsidP="001C5B20">
      <w:pPr>
        <w:rPr>
          <w:sz w:val="36"/>
          <w:szCs w:val="36"/>
          <w:lang w:eastAsia="en-NZ"/>
        </w:rPr>
      </w:pPr>
      <w:r w:rsidRPr="00D51CBD">
        <w:rPr>
          <w:sz w:val="36"/>
          <w:szCs w:val="36"/>
          <w:lang w:eastAsia="en-NZ"/>
        </w:rPr>
        <w:t>*</w:t>
      </w:r>
      <w:r w:rsidR="006C2BCB" w:rsidRPr="00D51CBD">
        <w:rPr>
          <w:sz w:val="36"/>
          <w:szCs w:val="36"/>
          <w:lang w:eastAsia="en-NZ"/>
        </w:rPr>
        <w:t xml:space="preserve">Through this website </w:t>
      </w:r>
      <w:r w:rsidR="004E3838" w:rsidRPr="00D51CBD">
        <w:rPr>
          <w:sz w:val="36"/>
          <w:szCs w:val="36"/>
          <w:lang w:eastAsia="en-NZ"/>
        </w:rPr>
        <w:t>I will</w:t>
      </w:r>
      <w:r w:rsidR="00D107E5" w:rsidRPr="00D51CBD">
        <w:rPr>
          <w:sz w:val="36"/>
          <w:szCs w:val="36"/>
          <w:lang w:eastAsia="en-NZ"/>
        </w:rPr>
        <w:t xml:space="preserve"> help the people </w:t>
      </w:r>
      <w:r w:rsidR="004A5C37" w:rsidRPr="00D51CBD">
        <w:rPr>
          <w:sz w:val="36"/>
          <w:szCs w:val="36"/>
          <w:lang w:eastAsia="en-NZ"/>
        </w:rPr>
        <w:t xml:space="preserve"> </w:t>
      </w:r>
      <w:r w:rsidR="00626031" w:rsidRPr="00D51CBD">
        <w:rPr>
          <w:sz w:val="36"/>
          <w:szCs w:val="36"/>
          <w:lang w:eastAsia="en-NZ"/>
        </w:rPr>
        <w:t>on this website.</w:t>
      </w:r>
    </w:p>
    <w:p w14:paraId="48D87F67" w14:textId="77777777" w:rsidR="005B2960" w:rsidRPr="00D51CBD" w:rsidRDefault="005B2960" w:rsidP="001C5B20">
      <w:pPr>
        <w:rPr>
          <w:sz w:val="36"/>
          <w:szCs w:val="36"/>
          <w:lang w:eastAsia="en-NZ"/>
        </w:rPr>
      </w:pPr>
      <w:r w:rsidRPr="00D51CBD">
        <w:rPr>
          <w:sz w:val="36"/>
          <w:szCs w:val="36"/>
          <w:lang w:eastAsia="en-NZ"/>
        </w:rPr>
        <w:t>*</w:t>
      </w:r>
      <w:r w:rsidR="009050BC" w:rsidRPr="00D51CBD">
        <w:rPr>
          <w:sz w:val="36"/>
          <w:szCs w:val="36"/>
          <w:lang w:eastAsia="en-NZ"/>
        </w:rPr>
        <w:t xml:space="preserve">In this website looks more attractive </w:t>
      </w:r>
      <w:r w:rsidR="00E472FC" w:rsidRPr="00D51CBD">
        <w:rPr>
          <w:sz w:val="36"/>
          <w:szCs w:val="36"/>
          <w:lang w:eastAsia="en-NZ"/>
        </w:rPr>
        <w:t xml:space="preserve">and easily to use moreover </w:t>
      </w:r>
      <w:r w:rsidR="004539C0" w:rsidRPr="00D51CBD">
        <w:rPr>
          <w:sz w:val="36"/>
          <w:szCs w:val="36"/>
          <w:lang w:eastAsia="en-NZ"/>
        </w:rPr>
        <w:t>I want to</w:t>
      </w:r>
      <w:r w:rsidR="00FE7557" w:rsidRPr="00D51CBD">
        <w:rPr>
          <w:sz w:val="36"/>
          <w:szCs w:val="36"/>
          <w:lang w:eastAsia="en-NZ"/>
        </w:rPr>
        <w:t xml:space="preserve"> achieve </w:t>
      </w:r>
      <w:r w:rsidR="005A170B" w:rsidRPr="00D51CBD">
        <w:rPr>
          <w:sz w:val="36"/>
          <w:szCs w:val="36"/>
          <w:lang w:eastAsia="en-NZ"/>
        </w:rPr>
        <w:t xml:space="preserve">my goal. </w:t>
      </w:r>
      <w:r w:rsidR="004539C0" w:rsidRPr="00D51CBD">
        <w:rPr>
          <w:sz w:val="36"/>
          <w:szCs w:val="36"/>
          <w:lang w:eastAsia="en-NZ"/>
        </w:rPr>
        <w:t xml:space="preserve"> </w:t>
      </w:r>
    </w:p>
    <w:p w14:paraId="349C7267" w14:textId="77777777" w:rsidR="00626031" w:rsidRDefault="009E3A63" w:rsidP="007324FF">
      <w:pPr>
        <w:rPr>
          <w:lang w:eastAsia="en-NZ"/>
        </w:r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E6917" wp14:editId="238262E3">
                <wp:simplePos x="0" y="0"/>
                <wp:positionH relativeFrom="column">
                  <wp:posOffset>5149970</wp:posOffset>
                </wp:positionH>
                <wp:positionV relativeFrom="paragraph">
                  <wp:posOffset>42425</wp:posOffset>
                </wp:positionV>
                <wp:extent cx="45719" cy="45719"/>
                <wp:effectExtent l="0" t="0" r="1841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DB216" w14:textId="77777777" w:rsidR="009E3A63" w:rsidRDefault="009E3A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E691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05.5pt;margin-top:3.35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" fillcolor="white [3201]" strokeweight=".5pt">
                <v:textbox>
                  <w:txbxContent>
                    <w:p w14:paraId="406DB216" w14:textId="77777777" w:rsidR="009E3A63" w:rsidRDefault="009E3A63"/>
                  </w:txbxContent>
                </v:textbox>
              </v:shape>
            </w:pict>
          </mc:Fallback>
        </mc:AlternateContent>
      </w:r>
    </w:p>
    <w:p w14:paraId="70DDA70B" w14:textId="77777777" w:rsidR="00FA1423" w:rsidRPr="00FA1423" w:rsidRDefault="00FA1423" w:rsidP="007324FF">
      <w:pPr>
        <w:spacing w:after="0" w:line="240" w:lineRule="auto"/>
        <w:rPr>
          <w:lang w:eastAsia="en-NZ"/>
        </w:rPr>
      </w:pPr>
    </w:p>
    <w:p w14:paraId="025E31BC" w14:textId="77777777" w:rsidR="00EA5604" w:rsidRDefault="00EA5604" w:rsidP="007324FF">
      <w:pPr>
        <w:pStyle w:val="Heading2"/>
        <w:rPr>
          <w:rFonts w:eastAsia="Arial Black"/>
        </w:rPr>
      </w:pPr>
      <w:bookmarkStart w:id="1" w:name="_Toc16758049"/>
      <w:r>
        <w:rPr>
          <w:rFonts w:eastAsia="Arial Black"/>
        </w:rPr>
        <w:t>Features</w:t>
      </w:r>
      <w:bookmarkEnd w:id="1"/>
    </w:p>
    <w:p w14:paraId="72A69997" w14:textId="77777777" w:rsidR="000F461D" w:rsidRPr="000E370A" w:rsidRDefault="006E2570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1: All the page look</w:t>
      </w:r>
      <w:r w:rsidR="00C378C3" w:rsidRPr="000E370A">
        <w:rPr>
          <w:sz w:val="36"/>
          <w:szCs w:val="36"/>
          <w:lang w:eastAsia="en-NZ"/>
        </w:rPr>
        <w:t xml:space="preserve"> dynamic and systematic while access the website.</w:t>
      </w:r>
    </w:p>
    <w:p w14:paraId="7C5F1AB5" w14:textId="77777777" w:rsidR="00C378C3" w:rsidRPr="000E370A" w:rsidRDefault="00C378C3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2:</w:t>
      </w:r>
      <w:r w:rsidR="00824461" w:rsidRPr="000E370A">
        <w:rPr>
          <w:sz w:val="36"/>
          <w:szCs w:val="36"/>
          <w:lang w:eastAsia="en-NZ"/>
        </w:rPr>
        <w:t xml:space="preserve"> Every icon have their </w:t>
      </w:r>
      <w:r w:rsidR="005E490E" w:rsidRPr="000E370A">
        <w:rPr>
          <w:sz w:val="36"/>
          <w:szCs w:val="36"/>
          <w:lang w:eastAsia="en-NZ"/>
        </w:rPr>
        <w:t>different information.</w:t>
      </w:r>
    </w:p>
    <w:p w14:paraId="67909567" w14:textId="77777777" w:rsidR="005E490E" w:rsidRPr="000E370A" w:rsidRDefault="005E490E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3:</w:t>
      </w:r>
      <w:r w:rsidR="005659CF" w:rsidRPr="000E370A">
        <w:rPr>
          <w:sz w:val="36"/>
          <w:szCs w:val="36"/>
          <w:lang w:eastAsia="en-NZ"/>
        </w:rPr>
        <w:t xml:space="preserve"> They looking more attractive </w:t>
      </w:r>
      <w:r w:rsidR="00C139DE" w:rsidRPr="000E370A">
        <w:rPr>
          <w:sz w:val="36"/>
          <w:szCs w:val="36"/>
          <w:lang w:eastAsia="en-NZ"/>
        </w:rPr>
        <w:t>and easy to us</w:t>
      </w:r>
      <w:r w:rsidR="00FE2576" w:rsidRPr="000E370A">
        <w:rPr>
          <w:sz w:val="36"/>
          <w:szCs w:val="36"/>
          <w:lang w:eastAsia="en-NZ"/>
        </w:rPr>
        <w:t xml:space="preserve">e and </w:t>
      </w:r>
      <w:r w:rsidR="00151AA0" w:rsidRPr="000E370A">
        <w:rPr>
          <w:sz w:val="36"/>
          <w:szCs w:val="36"/>
          <w:lang w:eastAsia="en-NZ"/>
        </w:rPr>
        <w:t>website is user</w:t>
      </w:r>
      <w:r w:rsidR="00487669" w:rsidRPr="000E370A">
        <w:rPr>
          <w:sz w:val="36"/>
          <w:szCs w:val="36"/>
          <w:lang w:eastAsia="en-NZ"/>
        </w:rPr>
        <w:t xml:space="preserve"> </w:t>
      </w:r>
      <w:r w:rsidR="00151AA0" w:rsidRPr="000E370A">
        <w:rPr>
          <w:sz w:val="36"/>
          <w:szCs w:val="36"/>
          <w:lang w:eastAsia="en-NZ"/>
        </w:rPr>
        <w:t>friendly</w:t>
      </w:r>
      <w:r w:rsidR="00487669" w:rsidRPr="000E370A">
        <w:rPr>
          <w:sz w:val="36"/>
          <w:szCs w:val="36"/>
          <w:lang w:eastAsia="en-NZ"/>
        </w:rPr>
        <w:t xml:space="preserve">. </w:t>
      </w:r>
    </w:p>
    <w:p w14:paraId="30C06FCE" w14:textId="2C346934" w:rsidR="00C139DE" w:rsidRPr="000E370A" w:rsidRDefault="00C139DE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4:</w:t>
      </w:r>
      <w:r w:rsidR="0078237E" w:rsidRPr="000E370A">
        <w:rPr>
          <w:sz w:val="36"/>
          <w:szCs w:val="36"/>
          <w:lang w:eastAsia="en-NZ"/>
        </w:rPr>
        <w:t xml:space="preserve">It access on all types of modern gadgets </w:t>
      </w:r>
      <w:r w:rsidR="000E01F4" w:rsidRPr="000E370A">
        <w:rPr>
          <w:sz w:val="36"/>
          <w:szCs w:val="36"/>
          <w:lang w:eastAsia="en-NZ"/>
        </w:rPr>
        <w:t xml:space="preserve">like IOS, androids and laptops </w:t>
      </w:r>
      <w:r w:rsidR="00EA7210">
        <w:rPr>
          <w:sz w:val="36"/>
          <w:szCs w:val="36"/>
          <w:lang w:eastAsia="en-NZ"/>
        </w:rPr>
        <w:t>and windows</w:t>
      </w:r>
    </w:p>
    <w:p w14:paraId="618DEE14" w14:textId="77777777" w:rsidR="000E01F4" w:rsidRPr="000E370A" w:rsidRDefault="000E01F4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5:</w:t>
      </w:r>
      <w:r w:rsidR="003208BA" w:rsidRPr="000E370A">
        <w:rPr>
          <w:sz w:val="36"/>
          <w:szCs w:val="36"/>
          <w:lang w:eastAsia="en-NZ"/>
        </w:rPr>
        <w:t xml:space="preserve"> In this website you have seen all type</w:t>
      </w:r>
      <w:r w:rsidR="002109A2" w:rsidRPr="000E370A">
        <w:rPr>
          <w:sz w:val="36"/>
          <w:szCs w:val="36"/>
          <w:lang w:eastAsia="en-NZ"/>
        </w:rPr>
        <w:t xml:space="preserve">s of test </w:t>
      </w:r>
      <w:r w:rsidR="005F0564" w:rsidRPr="000E370A">
        <w:rPr>
          <w:sz w:val="36"/>
          <w:szCs w:val="36"/>
          <w:lang w:eastAsia="en-NZ"/>
        </w:rPr>
        <w:t>if</w:t>
      </w:r>
      <w:r w:rsidR="003208BA" w:rsidRPr="000E370A">
        <w:rPr>
          <w:sz w:val="36"/>
          <w:szCs w:val="36"/>
          <w:lang w:eastAsia="en-NZ"/>
        </w:rPr>
        <w:t xml:space="preserve"> </w:t>
      </w:r>
      <w:r w:rsidR="00794D4A" w:rsidRPr="000E370A">
        <w:rPr>
          <w:sz w:val="36"/>
          <w:szCs w:val="36"/>
          <w:lang w:eastAsia="en-NZ"/>
        </w:rPr>
        <w:t xml:space="preserve">you want to </w:t>
      </w:r>
      <w:r w:rsidR="008F5C38" w:rsidRPr="000E370A">
        <w:rPr>
          <w:sz w:val="36"/>
          <w:szCs w:val="36"/>
          <w:lang w:eastAsia="en-NZ"/>
        </w:rPr>
        <w:t xml:space="preserve">check our body </w:t>
      </w:r>
      <w:r w:rsidR="00794D4A" w:rsidRPr="000E370A">
        <w:rPr>
          <w:sz w:val="36"/>
          <w:szCs w:val="36"/>
          <w:lang w:eastAsia="en-NZ"/>
        </w:rPr>
        <w:t xml:space="preserve">. </w:t>
      </w:r>
    </w:p>
    <w:p w14:paraId="1CF3509B" w14:textId="77777777" w:rsidR="00EA5604" w:rsidRDefault="000F461D" w:rsidP="007324FF">
      <w:pPr>
        <w:pStyle w:val="Heading2"/>
        <w:rPr>
          <w:rFonts w:eastAsia="Arial Black"/>
        </w:rPr>
      </w:pPr>
      <w:bookmarkStart w:id="2" w:name="_Toc16758050"/>
      <w:r w:rsidRPr="000F461D">
        <w:rPr>
          <w:rFonts w:eastAsia="Arial Black"/>
        </w:rPr>
        <w:t>Target audience</w:t>
      </w:r>
      <w:bookmarkEnd w:id="2"/>
    </w:p>
    <w:p w14:paraId="3D680DE5" w14:textId="448B1F5C" w:rsidR="004132D0" w:rsidRPr="000E370A" w:rsidRDefault="005F0564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 xml:space="preserve">1: </w:t>
      </w:r>
      <w:r w:rsidR="008C29AF" w:rsidRPr="000E370A">
        <w:rPr>
          <w:sz w:val="36"/>
          <w:szCs w:val="36"/>
          <w:lang w:eastAsia="en-NZ"/>
        </w:rPr>
        <w:t xml:space="preserve">It is very </w:t>
      </w:r>
      <w:r w:rsidR="00993C2D" w:rsidRPr="000E370A">
        <w:rPr>
          <w:sz w:val="36"/>
          <w:szCs w:val="36"/>
          <w:lang w:eastAsia="en-NZ"/>
        </w:rPr>
        <w:t xml:space="preserve">helpful for people </w:t>
      </w:r>
      <w:r w:rsidR="00847A64" w:rsidRPr="000E370A">
        <w:rPr>
          <w:sz w:val="36"/>
          <w:szCs w:val="36"/>
          <w:lang w:eastAsia="en-NZ"/>
        </w:rPr>
        <w:t xml:space="preserve">they will get information about </w:t>
      </w:r>
      <w:r w:rsidR="002365E5" w:rsidRPr="000E370A">
        <w:rPr>
          <w:sz w:val="36"/>
          <w:szCs w:val="36"/>
          <w:lang w:eastAsia="en-NZ"/>
        </w:rPr>
        <w:t xml:space="preserve">the </w:t>
      </w:r>
      <w:r w:rsidR="00EA7210">
        <w:rPr>
          <w:sz w:val="36"/>
          <w:szCs w:val="36"/>
          <w:lang w:eastAsia="en-NZ"/>
        </w:rPr>
        <w:t xml:space="preserve">dogs </w:t>
      </w:r>
      <w:r w:rsidR="002365E5" w:rsidRPr="000E370A">
        <w:rPr>
          <w:sz w:val="36"/>
          <w:szCs w:val="36"/>
          <w:lang w:eastAsia="en-NZ"/>
        </w:rPr>
        <w:t xml:space="preserve">with </w:t>
      </w:r>
      <w:r w:rsidR="00FB7B35" w:rsidRPr="000E370A">
        <w:rPr>
          <w:sz w:val="36"/>
          <w:szCs w:val="36"/>
          <w:lang w:eastAsia="en-NZ"/>
        </w:rPr>
        <w:t>the help of this website.</w:t>
      </w:r>
    </w:p>
    <w:p w14:paraId="5BE9DDE3" w14:textId="52F0A14B" w:rsidR="00FB7B35" w:rsidRPr="000E370A" w:rsidRDefault="00FB7B35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2:</w:t>
      </w:r>
      <w:r w:rsidR="00B70FD1" w:rsidRPr="000E370A">
        <w:rPr>
          <w:sz w:val="36"/>
          <w:szCs w:val="36"/>
          <w:lang w:eastAsia="en-NZ"/>
        </w:rPr>
        <w:t xml:space="preserve">They can </w:t>
      </w:r>
      <w:r w:rsidR="00717B7F" w:rsidRPr="000E370A">
        <w:rPr>
          <w:sz w:val="36"/>
          <w:szCs w:val="36"/>
          <w:lang w:eastAsia="en-NZ"/>
        </w:rPr>
        <w:t xml:space="preserve">get </w:t>
      </w:r>
      <w:r w:rsidR="00EA7210">
        <w:rPr>
          <w:sz w:val="36"/>
          <w:szCs w:val="36"/>
          <w:lang w:eastAsia="en-NZ"/>
        </w:rPr>
        <w:t>prices of the dogs according her breeds</w:t>
      </w:r>
      <w:r w:rsidR="00267CCF" w:rsidRPr="000E370A">
        <w:rPr>
          <w:sz w:val="36"/>
          <w:szCs w:val="36"/>
          <w:lang w:eastAsia="en-NZ"/>
        </w:rPr>
        <w:t xml:space="preserve">. So people can easily </w:t>
      </w:r>
      <w:r w:rsidR="009870F2" w:rsidRPr="000E370A">
        <w:rPr>
          <w:sz w:val="36"/>
          <w:szCs w:val="36"/>
          <w:lang w:eastAsia="en-NZ"/>
        </w:rPr>
        <w:t>know about th</w:t>
      </w:r>
      <w:r w:rsidR="00703AE4" w:rsidRPr="000E370A">
        <w:rPr>
          <w:sz w:val="36"/>
          <w:szCs w:val="36"/>
          <w:lang w:eastAsia="en-NZ"/>
        </w:rPr>
        <w:t xml:space="preserve">e price of the </w:t>
      </w:r>
      <w:r w:rsidR="00EA7210">
        <w:rPr>
          <w:sz w:val="36"/>
          <w:szCs w:val="36"/>
          <w:lang w:eastAsia="en-NZ"/>
        </w:rPr>
        <w:t xml:space="preserve">breed of the dog </w:t>
      </w:r>
      <w:r w:rsidR="00703AE4" w:rsidRPr="000E370A">
        <w:rPr>
          <w:sz w:val="36"/>
          <w:szCs w:val="36"/>
          <w:lang w:eastAsia="en-NZ"/>
        </w:rPr>
        <w:t xml:space="preserve"> and other.</w:t>
      </w:r>
    </w:p>
    <w:p w14:paraId="35F2232F" w14:textId="637A1289" w:rsidR="009870F2" w:rsidRPr="000E370A" w:rsidRDefault="009870F2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3:</w:t>
      </w:r>
      <w:r w:rsidR="00716982" w:rsidRPr="000E370A">
        <w:rPr>
          <w:sz w:val="36"/>
          <w:szCs w:val="36"/>
          <w:lang w:eastAsia="en-NZ"/>
        </w:rPr>
        <w:t xml:space="preserve">If anybody wants to visit their </w:t>
      </w:r>
      <w:r w:rsidR="00EA7210">
        <w:rPr>
          <w:sz w:val="36"/>
          <w:szCs w:val="36"/>
          <w:lang w:eastAsia="en-NZ"/>
        </w:rPr>
        <w:t xml:space="preserve">dog kennel club however </w:t>
      </w:r>
      <w:r w:rsidR="00D71370" w:rsidRPr="000E370A">
        <w:rPr>
          <w:sz w:val="36"/>
          <w:szCs w:val="36"/>
          <w:lang w:eastAsia="en-NZ"/>
        </w:rPr>
        <w:t>shop</w:t>
      </w:r>
      <w:r w:rsidR="00D7289F" w:rsidRPr="000E370A">
        <w:rPr>
          <w:sz w:val="36"/>
          <w:szCs w:val="36"/>
          <w:lang w:eastAsia="en-NZ"/>
        </w:rPr>
        <w:t xml:space="preserve"> address also available on this website. </w:t>
      </w:r>
    </w:p>
    <w:p w14:paraId="253C941F" w14:textId="3E2ED66C" w:rsidR="00F06A32" w:rsidRPr="000E370A" w:rsidRDefault="00F06A32" w:rsidP="007324FF">
      <w:pPr>
        <w:rPr>
          <w:sz w:val="36"/>
          <w:szCs w:val="36"/>
          <w:lang w:eastAsia="en-NZ"/>
        </w:rPr>
      </w:pPr>
      <w:r w:rsidRPr="000E370A">
        <w:rPr>
          <w:sz w:val="36"/>
          <w:szCs w:val="36"/>
          <w:lang w:eastAsia="en-NZ"/>
        </w:rPr>
        <w:t>4</w:t>
      </w:r>
      <w:r w:rsidR="00D87699" w:rsidRPr="000E370A">
        <w:rPr>
          <w:sz w:val="36"/>
          <w:szCs w:val="36"/>
          <w:lang w:eastAsia="en-NZ"/>
        </w:rPr>
        <w:t xml:space="preserve">: </w:t>
      </w:r>
      <w:r w:rsidR="00EA7210">
        <w:rPr>
          <w:sz w:val="36"/>
          <w:szCs w:val="36"/>
          <w:lang w:eastAsia="en-NZ"/>
        </w:rPr>
        <w:t>Anybody can use this website</w:t>
      </w:r>
      <w:r w:rsidR="00647039" w:rsidRPr="000E370A">
        <w:rPr>
          <w:sz w:val="36"/>
          <w:szCs w:val="36"/>
          <w:lang w:eastAsia="en-NZ"/>
        </w:rPr>
        <w:t xml:space="preserve">. </w:t>
      </w:r>
    </w:p>
    <w:p w14:paraId="200B3F22" w14:textId="77777777" w:rsidR="004132D0" w:rsidRPr="004132D0" w:rsidRDefault="004132D0" w:rsidP="007324FF">
      <w:pPr>
        <w:rPr>
          <w:lang w:eastAsia="en-NZ"/>
        </w:rPr>
      </w:pPr>
    </w:p>
    <w:p w14:paraId="6A81B4F8" w14:textId="77777777" w:rsidR="003B5D6B" w:rsidRPr="003B5D6B" w:rsidRDefault="003B5D6B" w:rsidP="003B5D6B">
      <w:pPr>
        <w:rPr>
          <w:lang w:eastAsia="en-NZ"/>
        </w:rPr>
      </w:pPr>
    </w:p>
    <w:p w14:paraId="0D088216" w14:textId="77777777" w:rsidR="00307070" w:rsidRPr="000F461D" w:rsidRDefault="00650EE6" w:rsidP="00307070">
      <w:pPr>
        <w:pStyle w:val="Heading3"/>
        <w:rPr>
          <w:lang w:eastAsia="en-NZ"/>
        </w:rPr>
      </w:pPr>
      <w:bookmarkStart w:id="3" w:name="_Toc16758059"/>
      <w:r>
        <w:rPr>
          <w:lang w:eastAsia="en-NZ"/>
        </w:rPr>
        <w:t>Purpo</w:t>
      </w:r>
      <w:bookmarkEnd w:id="3"/>
      <w:r w:rsidR="00BB1C2E">
        <w:rPr>
          <w:lang w:eastAsia="en-NZ"/>
        </w:rPr>
        <w:t>se of home page content</w:t>
      </w:r>
    </w:p>
    <w:p w14:paraId="1A73405D" w14:textId="77777777" w:rsidR="00AA7082" w:rsidRDefault="00AA7082" w:rsidP="00A347A8">
      <w:pPr>
        <w:pStyle w:val="Heading3"/>
        <w:rPr>
          <w:lang w:eastAsia="en-NZ"/>
        </w:rPr>
      </w:pPr>
    </w:p>
    <w:p w14:paraId="5278F65E" w14:textId="39436BF2" w:rsidR="00C679C4" w:rsidRPr="00231A34" w:rsidRDefault="00E415EA" w:rsidP="00057BDD">
      <w:pPr>
        <w:jc w:val="both"/>
        <w:rPr>
          <w:sz w:val="36"/>
          <w:szCs w:val="36"/>
          <w:lang w:eastAsia="en-NZ"/>
        </w:rPr>
      </w:pPr>
      <w:r w:rsidRPr="00231A34">
        <w:rPr>
          <w:sz w:val="36"/>
          <w:szCs w:val="36"/>
          <w:lang w:eastAsia="en-NZ"/>
        </w:rPr>
        <w:t xml:space="preserve">To </w:t>
      </w:r>
      <w:r w:rsidR="002620D4" w:rsidRPr="00231A34">
        <w:rPr>
          <w:sz w:val="36"/>
          <w:szCs w:val="36"/>
          <w:lang w:eastAsia="en-NZ"/>
        </w:rPr>
        <w:t>start</w:t>
      </w:r>
      <w:r w:rsidR="001C3B73" w:rsidRPr="00231A34">
        <w:rPr>
          <w:sz w:val="36"/>
          <w:szCs w:val="36"/>
          <w:lang w:eastAsia="en-NZ"/>
        </w:rPr>
        <w:t xml:space="preserve"> with</w:t>
      </w:r>
      <w:r w:rsidRPr="00231A34">
        <w:rPr>
          <w:sz w:val="36"/>
          <w:szCs w:val="36"/>
          <w:lang w:eastAsia="en-NZ"/>
        </w:rPr>
        <w:t xml:space="preserve">, in the </w:t>
      </w:r>
      <w:r w:rsidR="001B73E7" w:rsidRPr="00231A34">
        <w:rPr>
          <w:sz w:val="36"/>
          <w:szCs w:val="36"/>
          <w:lang w:eastAsia="en-NZ"/>
        </w:rPr>
        <w:t>left hand side</w:t>
      </w:r>
      <w:r w:rsidRPr="00231A34">
        <w:rPr>
          <w:sz w:val="36"/>
          <w:szCs w:val="36"/>
          <w:lang w:eastAsia="en-NZ"/>
        </w:rPr>
        <w:t xml:space="preserve"> of the homepage logo will be </w:t>
      </w:r>
      <w:r w:rsidR="004447CB" w:rsidRPr="00231A34">
        <w:rPr>
          <w:sz w:val="36"/>
          <w:szCs w:val="36"/>
          <w:lang w:eastAsia="en-NZ"/>
        </w:rPr>
        <w:t>placed and second</w:t>
      </w:r>
      <w:r w:rsidR="006C1423" w:rsidRPr="00231A34">
        <w:rPr>
          <w:sz w:val="36"/>
          <w:szCs w:val="36"/>
          <w:lang w:eastAsia="en-NZ"/>
        </w:rPr>
        <w:t>ly bes</w:t>
      </w:r>
      <w:r w:rsidR="0057319A" w:rsidRPr="00231A34">
        <w:rPr>
          <w:sz w:val="36"/>
          <w:szCs w:val="36"/>
          <w:lang w:eastAsia="en-NZ"/>
        </w:rPr>
        <w:t xml:space="preserve">ide </w:t>
      </w:r>
      <w:r w:rsidR="00A65118">
        <w:rPr>
          <w:sz w:val="36"/>
          <w:szCs w:val="36"/>
          <w:lang w:eastAsia="en-NZ"/>
        </w:rPr>
        <w:t xml:space="preserve">activity level </w:t>
      </w:r>
      <w:r w:rsidR="002255D6" w:rsidRPr="00231A34">
        <w:rPr>
          <w:sz w:val="36"/>
          <w:szCs w:val="36"/>
          <w:lang w:eastAsia="en-NZ"/>
        </w:rPr>
        <w:t xml:space="preserve"> </w:t>
      </w:r>
      <w:r w:rsidR="00441D3E" w:rsidRPr="00231A34">
        <w:rPr>
          <w:sz w:val="36"/>
          <w:szCs w:val="36"/>
          <w:lang w:eastAsia="en-NZ"/>
        </w:rPr>
        <w:t>will be display</w:t>
      </w:r>
      <w:r w:rsidR="0057319A" w:rsidRPr="00231A34">
        <w:rPr>
          <w:sz w:val="36"/>
          <w:szCs w:val="36"/>
          <w:lang w:eastAsia="en-NZ"/>
        </w:rPr>
        <w:t xml:space="preserve">ed on the </w:t>
      </w:r>
      <w:r w:rsidR="00DD4A7B" w:rsidRPr="00231A34">
        <w:rPr>
          <w:sz w:val="36"/>
          <w:szCs w:val="36"/>
          <w:lang w:eastAsia="en-NZ"/>
        </w:rPr>
        <w:t>centre home pa</w:t>
      </w:r>
      <w:r w:rsidR="002255D6" w:rsidRPr="00231A34">
        <w:rPr>
          <w:sz w:val="36"/>
          <w:szCs w:val="36"/>
          <w:lang w:eastAsia="en-NZ"/>
        </w:rPr>
        <w:t>ge</w:t>
      </w:r>
      <w:r w:rsidR="002620D4" w:rsidRPr="00231A34">
        <w:rPr>
          <w:sz w:val="36"/>
          <w:szCs w:val="36"/>
          <w:lang w:eastAsia="en-NZ"/>
        </w:rPr>
        <w:t xml:space="preserve"> </w:t>
      </w:r>
      <w:r w:rsidR="00127FA9" w:rsidRPr="00231A34">
        <w:rPr>
          <w:sz w:val="36"/>
          <w:szCs w:val="36"/>
          <w:lang w:eastAsia="en-NZ"/>
        </w:rPr>
        <w:t xml:space="preserve">. </w:t>
      </w:r>
      <w:r w:rsidR="005545BF" w:rsidRPr="00231A34">
        <w:rPr>
          <w:sz w:val="36"/>
          <w:szCs w:val="36"/>
          <w:lang w:eastAsia="en-NZ"/>
        </w:rPr>
        <w:t>Lastly</w:t>
      </w:r>
      <w:r w:rsidR="00360829" w:rsidRPr="00231A34">
        <w:rPr>
          <w:sz w:val="36"/>
          <w:szCs w:val="36"/>
          <w:lang w:eastAsia="en-NZ"/>
        </w:rPr>
        <w:t>, it will be display other source of information</w:t>
      </w:r>
      <w:r w:rsidR="00A65118">
        <w:rPr>
          <w:sz w:val="36"/>
          <w:szCs w:val="36"/>
          <w:lang w:eastAsia="en-NZ"/>
        </w:rPr>
        <w:t xml:space="preserve"> like groups and size.</w:t>
      </w:r>
      <w:r w:rsidR="00360829" w:rsidRPr="00231A34">
        <w:rPr>
          <w:sz w:val="36"/>
          <w:szCs w:val="36"/>
          <w:lang w:eastAsia="en-NZ"/>
        </w:rPr>
        <w:t xml:space="preserve"> </w:t>
      </w:r>
    </w:p>
    <w:p w14:paraId="0590520A" w14:textId="77777777" w:rsidR="001C3B73" w:rsidRDefault="001C3B73" w:rsidP="00057BDD">
      <w:pPr>
        <w:pStyle w:val="Heading2"/>
        <w:jc w:val="both"/>
      </w:pPr>
      <w:bookmarkStart w:id="4" w:name="_Toc16758061"/>
    </w:p>
    <w:bookmarkEnd w:id="4"/>
    <w:p w14:paraId="0CA7ED9A" w14:textId="77777777" w:rsidR="00650EE6" w:rsidRDefault="00650EE6" w:rsidP="00650EE6">
      <w:pPr>
        <w:pStyle w:val="Heading2"/>
      </w:pPr>
      <w:r>
        <w:t xml:space="preserve"> </w:t>
      </w:r>
    </w:p>
    <w:p w14:paraId="2152E79E" w14:textId="0C66ED92" w:rsidR="00650EE6" w:rsidRDefault="00650EE6" w:rsidP="00650EE6">
      <w:pPr>
        <w:pStyle w:val="Heading3"/>
        <w:rPr>
          <w:lang w:eastAsia="en-NZ"/>
        </w:rPr>
      </w:pPr>
      <w:bookmarkStart w:id="5" w:name="_Toc16758062"/>
      <w:r>
        <w:rPr>
          <w:lang w:eastAsia="en-NZ"/>
        </w:rPr>
        <w:t xml:space="preserve">Purpose of </w:t>
      </w:r>
      <w:r w:rsidR="00867CE9">
        <w:rPr>
          <w:lang w:eastAsia="en-NZ"/>
        </w:rPr>
        <w:t xml:space="preserve"> </w:t>
      </w:r>
      <w:bookmarkEnd w:id="5"/>
      <w:r w:rsidR="00A65118">
        <w:rPr>
          <w:lang w:eastAsia="en-NZ"/>
        </w:rPr>
        <w:t>activity level page content</w:t>
      </w:r>
    </w:p>
    <w:p w14:paraId="048C547F" w14:textId="1FEAE0F1" w:rsidR="001C3B73" w:rsidRPr="00231A34" w:rsidRDefault="001C3B73" w:rsidP="00A347A8">
      <w:pPr>
        <w:jc w:val="both"/>
        <w:rPr>
          <w:sz w:val="36"/>
          <w:szCs w:val="36"/>
          <w:lang w:eastAsia="en-NZ"/>
        </w:rPr>
      </w:pPr>
      <w:r w:rsidRPr="00231A34">
        <w:rPr>
          <w:sz w:val="36"/>
          <w:szCs w:val="36"/>
          <w:lang w:eastAsia="en-NZ"/>
        </w:rPr>
        <w:t xml:space="preserve">This page </w:t>
      </w:r>
      <w:r w:rsidR="00F568B9" w:rsidRPr="00231A34">
        <w:rPr>
          <w:sz w:val="36"/>
          <w:szCs w:val="36"/>
          <w:lang w:eastAsia="en-NZ"/>
        </w:rPr>
        <w:t xml:space="preserve">illustrates </w:t>
      </w:r>
      <w:r w:rsidR="003A4810" w:rsidRPr="00231A34">
        <w:rPr>
          <w:sz w:val="36"/>
          <w:szCs w:val="36"/>
          <w:lang w:eastAsia="en-NZ"/>
        </w:rPr>
        <w:t xml:space="preserve">information about </w:t>
      </w:r>
      <w:r w:rsidR="005640C8" w:rsidRPr="00231A34">
        <w:rPr>
          <w:sz w:val="36"/>
          <w:szCs w:val="36"/>
          <w:lang w:eastAsia="en-NZ"/>
        </w:rPr>
        <w:t xml:space="preserve">the </w:t>
      </w:r>
      <w:r w:rsidR="00A65118">
        <w:rPr>
          <w:sz w:val="36"/>
          <w:szCs w:val="36"/>
          <w:lang w:eastAsia="en-NZ"/>
        </w:rPr>
        <w:t>dog kennel club</w:t>
      </w:r>
      <w:r w:rsidR="002F73AC" w:rsidRPr="00231A34">
        <w:rPr>
          <w:sz w:val="36"/>
          <w:szCs w:val="36"/>
          <w:lang w:eastAsia="en-NZ"/>
        </w:rPr>
        <w:t xml:space="preserve"> including sour</w:t>
      </w:r>
      <w:r w:rsidR="000F1BC7" w:rsidRPr="00231A34">
        <w:rPr>
          <w:sz w:val="36"/>
          <w:szCs w:val="36"/>
          <w:lang w:eastAsia="en-NZ"/>
        </w:rPr>
        <w:t xml:space="preserve">ce of </w:t>
      </w:r>
      <w:r w:rsidR="00A65118">
        <w:rPr>
          <w:sz w:val="36"/>
          <w:szCs w:val="36"/>
          <w:lang w:eastAsia="en-NZ"/>
        </w:rPr>
        <w:t>dog photos</w:t>
      </w:r>
      <w:r w:rsidR="000F1BC7" w:rsidRPr="00231A34">
        <w:rPr>
          <w:sz w:val="36"/>
          <w:szCs w:val="36"/>
          <w:lang w:eastAsia="en-NZ"/>
        </w:rPr>
        <w:t>.</w:t>
      </w:r>
    </w:p>
    <w:p w14:paraId="1692332D" w14:textId="77777777" w:rsidR="00650EE6" w:rsidRPr="000F461D" w:rsidRDefault="00650EE6" w:rsidP="00650EE6">
      <w:pPr>
        <w:rPr>
          <w:lang w:eastAsia="en-NZ"/>
        </w:rPr>
      </w:pPr>
    </w:p>
    <w:p w14:paraId="01C2112E" w14:textId="7C9CDFBD" w:rsidR="00650EE6" w:rsidRPr="000F461D" w:rsidRDefault="00B8167D" w:rsidP="00937533">
      <w:pPr>
        <w:pStyle w:val="Heading3"/>
        <w:jc w:val="both"/>
        <w:rPr>
          <w:lang w:eastAsia="en-NZ"/>
        </w:rPr>
      </w:pPr>
      <w:bookmarkStart w:id="6" w:name="_Toc16758063"/>
      <w:r>
        <w:rPr>
          <w:lang w:eastAsia="en-NZ"/>
        </w:rPr>
        <w:t>Purpose</w:t>
      </w:r>
      <w:r w:rsidR="00650EE6">
        <w:rPr>
          <w:lang w:eastAsia="en-NZ"/>
        </w:rPr>
        <w:t xml:space="preserve"> </w:t>
      </w:r>
      <w:bookmarkEnd w:id="6"/>
      <w:r w:rsidR="00A65118">
        <w:rPr>
          <w:lang w:eastAsia="en-NZ"/>
        </w:rPr>
        <w:t>of groups page content</w:t>
      </w:r>
    </w:p>
    <w:p w14:paraId="0D19BE4C" w14:textId="2FBDD8A2" w:rsidR="00650EE6" w:rsidRPr="002040D7" w:rsidRDefault="00144B4D" w:rsidP="00937533">
      <w:pPr>
        <w:jc w:val="both"/>
        <w:rPr>
          <w:sz w:val="32"/>
          <w:szCs w:val="32"/>
          <w:lang w:eastAsia="en-NZ"/>
        </w:rPr>
      </w:pPr>
      <w:r w:rsidRPr="002040D7">
        <w:rPr>
          <w:sz w:val="32"/>
          <w:szCs w:val="32"/>
          <w:lang w:eastAsia="en-NZ"/>
        </w:rPr>
        <w:t xml:space="preserve">Same as first home page </w:t>
      </w:r>
      <w:r w:rsidR="004E7195" w:rsidRPr="002040D7">
        <w:rPr>
          <w:sz w:val="32"/>
          <w:szCs w:val="32"/>
          <w:lang w:eastAsia="en-NZ"/>
        </w:rPr>
        <w:t>logo and menu bar placed on the same place</w:t>
      </w:r>
      <w:r w:rsidR="00680464" w:rsidRPr="002040D7">
        <w:rPr>
          <w:sz w:val="32"/>
          <w:szCs w:val="32"/>
          <w:lang w:eastAsia="en-NZ"/>
        </w:rPr>
        <w:t xml:space="preserve">, under the logo image </w:t>
      </w:r>
      <w:r w:rsidR="00BB7DA6" w:rsidRPr="002040D7">
        <w:rPr>
          <w:sz w:val="32"/>
          <w:szCs w:val="32"/>
          <w:lang w:eastAsia="en-NZ"/>
        </w:rPr>
        <w:t>is placed</w:t>
      </w:r>
      <w:r w:rsidR="00A36379" w:rsidRPr="002040D7">
        <w:rPr>
          <w:sz w:val="32"/>
          <w:szCs w:val="32"/>
          <w:lang w:eastAsia="en-NZ"/>
        </w:rPr>
        <w:t>.</w:t>
      </w:r>
      <w:r w:rsidR="009D3E88" w:rsidRPr="002040D7">
        <w:rPr>
          <w:sz w:val="32"/>
          <w:szCs w:val="32"/>
          <w:lang w:eastAsia="en-NZ"/>
        </w:rPr>
        <w:t xml:space="preserve"> M</w:t>
      </w:r>
      <w:r w:rsidR="00BB7DA6" w:rsidRPr="002040D7">
        <w:rPr>
          <w:sz w:val="32"/>
          <w:szCs w:val="32"/>
          <w:lang w:eastAsia="en-NZ"/>
        </w:rPr>
        <w:t>oreover</w:t>
      </w:r>
      <w:r w:rsidR="009D3E88" w:rsidRPr="002040D7">
        <w:rPr>
          <w:sz w:val="32"/>
          <w:szCs w:val="32"/>
          <w:lang w:eastAsia="en-NZ"/>
        </w:rPr>
        <w:t>,</w:t>
      </w:r>
      <w:r w:rsidR="000851E0" w:rsidRPr="002040D7">
        <w:rPr>
          <w:sz w:val="32"/>
          <w:szCs w:val="32"/>
          <w:lang w:eastAsia="en-NZ"/>
        </w:rPr>
        <w:t xml:space="preserve"> </w:t>
      </w:r>
      <w:r w:rsidR="00395D0F">
        <w:rPr>
          <w:sz w:val="32"/>
          <w:szCs w:val="32"/>
          <w:lang w:eastAsia="en-NZ"/>
        </w:rPr>
        <w:t xml:space="preserve">its showing </w:t>
      </w:r>
      <w:r w:rsidR="00E4562F">
        <w:rPr>
          <w:sz w:val="32"/>
          <w:szCs w:val="32"/>
          <w:lang w:eastAsia="en-NZ"/>
        </w:rPr>
        <w:t xml:space="preserve">information about </w:t>
      </w:r>
      <w:r w:rsidR="00A65118">
        <w:rPr>
          <w:sz w:val="32"/>
          <w:szCs w:val="32"/>
          <w:lang w:eastAsia="en-NZ"/>
        </w:rPr>
        <w:t>groups</w:t>
      </w:r>
      <w:r w:rsidR="00E4562F">
        <w:rPr>
          <w:sz w:val="32"/>
          <w:szCs w:val="32"/>
          <w:lang w:eastAsia="en-NZ"/>
        </w:rPr>
        <w:t>, like name, address and gender.</w:t>
      </w:r>
    </w:p>
    <w:p w14:paraId="2FA62003" w14:textId="77777777" w:rsidR="00650EE6" w:rsidRDefault="00650EE6" w:rsidP="00937533">
      <w:pPr>
        <w:pStyle w:val="Heading2"/>
        <w:jc w:val="both"/>
      </w:pPr>
    </w:p>
    <w:p w14:paraId="1326D89E" w14:textId="4930989E" w:rsidR="00650EE6" w:rsidRDefault="00650EE6" w:rsidP="00650EE6">
      <w:pPr>
        <w:pStyle w:val="Heading3"/>
        <w:rPr>
          <w:lang w:eastAsia="en-NZ"/>
        </w:rPr>
      </w:pPr>
      <w:bookmarkStart w:id="7" w:name="_Toc16758065"/>
      <w:r>
        <w:rPr>
          <w:lang w:eastAsia="en-NZ"/>
        </w:rPr>
        <w:t xml:space="preserve">Purpose of </w:t>
      </w:r>
      <w:bookmarkEnd w:id="7"/>
      <w:r w:rsidR="00A65118">
        <w:rPr>
          <w:lang w:eastAsia="en-NZ"/>
        </w:rPr>
        <w:t xml:space="preserve">size page content </w:t>
      </w:r>
    </w:p>
    <w:p w14:paraId="5450DF34" w14:textId="7FE17A4A" w:rsidR="00650EE6" w:rsidRPr="005B59C8" w:rsidRDefault="00895935" w:rsidP="00650EE6">
      <w:pPr>
        <w:rPr>
          <w:sz w:val="32"/>
          <w:szCs w:val="32"/>
          <w:lang w:eastAsia="en-NZ"/>
        </w:rPr>
      </w:pPr>
      <w:r w:rsidRPr="005B59C8">
        <w:rPr>
          <w:sz w:val="32"/>
          <w:szCs w:val="32"/>
          <w:lang w:eastAsia="en-NZ"/>
        </w:rPr>
        <w:t>Thirdly</w:t>
      </w:r>
      <w:r w:rsidR="00D25812" w:rsidRPr="005B59C8">
        <w:rPr>
          <w:sz w:val="32"/>
          <w:szCs w:val="32"/>
          <w:lang w:eastAsia="en-NZ"/>
        </w:rPr>
        <w:t xml:space="preserve">, </w:t>
      </w:r>
      <w:r w:rsidR="00390AC1">
        <w:rPr>
          <w:sz w:val="32"/>
          <w:szCs w:val="32"/>
          <w:lang w:eastAsia="en-NZ"/>
        </w:rPr>
        <w:t xml:space="preserve">size </w:t>
      </w:r>
      <w:r w:rsidR="000D430C" w:rsidRPr="005B59C8">
        <w:rPr>
          <w:sz w:val="32"/>
          <w:szCs w:val="32"/>
          <w:lang w:eastAsia="en-NZ"/>
        </w:rPr>
        <w:t xml:space="preserve">page showing </w:t>
      </w:r>
      <w:r w:rsidR="0083356F">
        <w:rPr>
          <w:sz w:val="32"/>
          <w:szCs w:val="32"/>
          <w:lang w:eastAsia="en-NZ"/>
        </w:rPr>
        <w:t xml:space="preserve">same look like the home page and </w:t>
      </w:r>
      <w:r w:rsidR="00EE28D4">
        <w:rPr>
          <w:sz w:val="32"/>
          <w:szCs w:val="32"/>
          <w:lang w:eastAsia="en-NZ"/>
        </w:rPr>
        <w:t>des</w:t>
      </w:r>
      <w:r w:rsidR="00D35459">
        <w:rPr>
          <w:sz w:val="32"/>
          <w:szCs w:val="32"/>
          <w:lang w:eastAsia="en-NZ"/>
        </w:rPr>
        <w:t>criptions</w:t>
      </w:r>
      <w:r w:rsidR="00FB47BF">
        <w:rPr>
          <w:sz w:val="32"/>
          <w:szCs w:val="32"/>
          <w:lang w:eastAsia="en-NZ"/>
        </w:rPr>
        <w:t xml:space="preserve"> </w:t>
      </w:r>
      <w:r w:rsidR="00390AC1">
        <w:rPr>
          <w:sz w:val="32"/>
          <w:szCs w:val="32"/>
          <w:lang w:eastAsia="en-NZ"/>
        </w:rPr>
        <w:t xml:space="preserve">about everything you need to know about getting a dog </w:t>
      </w:r>
      <w:r w:rsidR="00E4021F" w:rsidRPr="005B59C8">
        <w:rPr>
          <w:sz w:val="32"/>
          <w:szCs w:val="32"/>
          <w:lang w:eastAsia="en-NZ"/>
        </w:rPr>
        <w:t>.</w:t>
      </w:r>
    </w:p>
    <w:p w14:paraId="3D8FC01F" w14:textId="1F897452" w:rsidR="00650EE6" w:rsidRDefault="00452DA9" w:rsidP="00650EE6">
      <w:pPr>
        <w:pStyle w:val="Heading3"/>
        <w:rPr>
          <w:lang w:eastAsia="en-NZ"/>
        </w:rPr>
      </w:pPr>
      <w:r>
        <w:rPr>
          <w:lang w:eastAsia="en-NZ"/>
        </w:rPr>
        <w:t xml:space="preserve">Purpose of </w:t>
      </w:r>
      <w:r w:rsidR="00A65118">
        <w:rPr>
          <w:lang w:eastAsia="en-NZ"/>
        </w:rPr>
        <w:t xml:space="preserve">login and register content </w:t>
      </w:r>
    </w:p>
    <w:p w14:paraId="4ECA288C" w14:textId="66C40EAC" w:rsidR="00650EE6" w:rsidRPr="0034692E" w:rsidRDefault="00867E22" w:rsidP="0034692E">
      <w:pPr>
        <w:jc w:val="both"/>
        <w:rPr>
          <w:sz w:val="32"/>
          <w:szCs w:val="32"/>
          <w:lang w:eastAsia="en-NZ"/>
        </w:rPr>
      </w:pPr>
      <w:r w:rsidRPr="00FF1827">
        <w:rPr>
          <w:sz w:val="32"/>
          <w:szCs w:val="32"/>
          <w:lang w:eastAsia="en-NZ"/>
        </w:rPr>
        <w:t xml:space="preserve">To begin with, in the centre of the homepage logo will be placed and secondly beside the logo </w:t>
      </w:r>
      <w:r w:rsidR="00144548" w:rsidRPr="00FF1827">
        <w:rPr>
          <w:sz w:val="32"/>
          <w:szCs w:val="32"/>
          <w:lang w:eastAsia="en-NZ"/>
        </w:rPr>
        <w:t xml:space="preserve">menu </w:t>
      </w:r>
      <w:r w:rsidRPr="00FF1827">
        <w:rPr>
          <w:sz w:val="32"/>
          <w:szCs w:val="32"/>
          <w:lang w:eastAsia="en-NZ"/>
        </w:rPr>
        <w:t xml:space="preserve">bar will be display with good icon </w:t>
      </w:r>
      <w:r w:rsidR="00665BF9" w:rsidRPr="00FF1827">
        <w:rPr>
          <w:sz w:val="32"/>
          <w:szCs w:val="32"/>
          <w:lang w:eastAsia="en-NZ"/>
        </w:rPr>
        <w:t xml:space="preserve">, </w:t>
      </w:r>
      <w:r w:rsidR="00D37D70" w:rsidRPr="00FF1827">
        <w:rPr>
          <w:sz w:val="32"/>
          <w:szCs w:val="32"/>
          <w:lang w:eastAsia="en-NZ"/>
        </w:rPr>
        <w:t xml:space="preserve">Customer can </w:t>
      </w:r>
      <w:r w:rsidR="00141A8A" w:rsidRPr="00FF1827">
        <w:rPr>
          <w:sz w:val="32"/>
          <w:szCs w:val="32"/>
          <w:lang w:eastAsia="en-NZ"/>
        </w:rPr>
        <w:t>easily contact with</w:t>
      </w:r>
      <w:r w:rsidR="00390AC1">
        <w:rPr>
          <w:sz w:val="32"/>
          <w:szCs w:val="32"/>
          <w:lang w:eastAsia="en-NZ"/>
        </w:rPr>
        <w:t xml:space="preserve"> dog kennel staff </w:t>
      </w:r>
      <w:r w:rsidR="00033FC8">
        <w:rPr>
          <w:sz w:val="32"/>
          <w:szCs w:val="32"/>
          <w:lang w:eastAsia="en-NZ"/>
        </w:rPr>
        <w:t xml:space="preserve"> with the help of this website, </w:t>
      </w:r>
      <w:r w:rsidR="003F1138" w:rsidRPr="00FF1827">
        <w:rPr>
          <w:sz w:val="32"/>
          <w:szCs w:val="32"/>
          <w:lang w:eastAsia="en-NZ"/>
        </w:rPr>
        <w:t xml:space="preserve"> and </w:t>
      </w:r>
      <w:r w:rsidR="0034692E">
        <w:rPr>
          <w:sz w:val="32"/>
          <w:szCs w:val="32"/>
          <w:lang w:eastAsia="en-NZ"/>
        </w:rPr>
        <w:t>book the appointment easily</w:t>
      </w:r>
      <w:r w:rsidR="00390AC1">
        <w:rPr>
          <w:sz w:val="32"/>
          <w:szCs w:val="32"/>
          <w:lang w:eastAsia="en-NZ"/>
        </w:rPr>
        <w:t xml:space="preserve"> for look the dogs breed</w:t>
      </w:r>
      <w:r w:rsidR="0034692E">
        <w:rPr>
          <w:sz w:val="32"/>
          <w:szCs w:val="32"/>
          <w:lang w:eastAsia="en-NZ"/>
        </w:rPr>
        <w:t>.</w:t>
      </w:r>
    </w:p>
    <w:p w14:paraId="3C82610B" w14:textId="77777777" w:rsidR="00880794" w:rsidRDefault="00816AE7" w:rsidP="00880794">
      <w:pPr>
        <w:pStyle w:val="Heading1"/>
      </w:pPr>
      <w:bookmarkStart w:id="8" w:name="_Toc16758074"/>
      <w:r>
        <w:lastRenderedPageBreak/>
        <w:t>Wireframe</w:t>
      </w:r>
      <w:bookmarkStart w:id="9" w:name="_Toc16758075"/>
      <w:bookmarkEnd w:id="8"/>
    </w:p>
    <w:p w14:paraId="70D1C932" w14:textId="2A5B8BC2" w:rsidR="00880794" w:rsidRPr="00880794" w:rsidRDefault="00816AE7" w:rsidP="00880794">
      <w:pPr>
        <w:pStyle w:val="Heading1"/>
      </w:pPr>
      <w:r>
        <w:t xml:space="preserve">Page 1 </w:t>
      </w:r>
      <w:bookmarkEnd w:id="9"/>
      <w:r w:rsidR="00646CA3">
        <w:t>HOME PAGE</w:t>
      </w:r>
      <w:r w:rsidR="00390AC1">
        <w:rPr>
          <w:noProof/>
        </w:rPr>
        <w:drawing>
          <wp:inline distT="0" distB="0" distL="0" distR="0" wp14:anchorId="150D591C" wp14:editId="166A142A">
            <wp:extent cx="6858000" cy="3679190"/>
            <wp:effectExtent l="0" t="0" r="0" b="381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A13" w14:textId="7DCB2D7E" w:rsidR="00816AE7" w:rsidRDefault="00CA5AC3" w:rsidP="00880794">
      <w:pPr>
        <w:pStyle w:val="Heading2"/>
      </w:pPr>
      <w:r>
        <w:t xml:space="preserve"> </w:t>
      </w:r>
    </w:p>
    <w:p w14:paraId="67F80EEE" w14:textId="77777777" w:rsidR="004132D0" w:rsidRDefault="004132D0" w:rsidP="00816AE7">
      <w:pPr>
        <w:rPr>
          <w:lang w:eastAsia="en-NZ"/>
        </w:rPr>
      </w:pPr>
    </w:p>
    <w:p w14:paraId="3261AD1C" w14:textId="4A74593D" w:rsidR="00816AE7" w:rsidRDefault="00816AE7" w:rsidP="00816AE7">
      <w:pPr>
        <w:pStyle w:val="Heading2"/>
      </w:pPr>
      <w:bookmarkStart w:id="10" w:name="_Toc16758076"/>
      <w:r>
        <w:t xml:space="preserve">Page 2 </w:t>
      </w:r>
      <w:bookmarkEnd w:id="10"/>
      <w:r w:rsidR="00390AC1">
        <w:t xml:space="preserve">Activity </w:t>
      </w:r>
      <w:r w:rsidR="00646CA3">
        <w:t xml:space="preserve"> US PAGE</w:t>
      </w:r>
    </w:p>
    <w:p w14:paraId="683ACD2E" w14:textId="77777777" w:rsidR="00816AE7" w:rsidRDefault="00816AE7" w:rsidP="00816AE7">
      <w:pPr>
        <w:rPr>
          <w:lang w:eastAsia="en-NZ"/>
        </w:rPr>
      </w:pPr>
    </w:p>
    <w:p w14:paraId="32DE5EE3" w14:textId="0BDEECCA" w:rsidR="004132D0" w:rsidRDefault="004132D0" w:rsidP="00816AE7">
      <w:pPr>
        <w:rPr>
          <w:lang w:eastAsia="en-NZ"/>
        </w:rPr>
      </w:pPr>
    </w:p>
    <w:p w14:paraId="17EB0A00" w14:textId="77777777" w:rsidR="00B314D9" w:rsidRDefault="00B314D9" w:rsidP="00816AE7">
      <w:pPr>
        <w:rPr>
          <w:lang w:eastAsia="en-NZ"/>
        </w:rPr>
      </w:pPr>
    </w:p>
    <w:p w14:paraId="2EEB6C2E" w14:textId="191EE683" w:rsidR="00B314D9" w:rsidRDefault="00390AC1" w:rsidP="00816AE7">
      <w:pPr>
        <w:rPr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517DFF8A" wp14:editId="27D636CC">
            <wp:extent cx="6858000" cy="3667125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F3CF" w14:textId="6DF2BAA1" w:rsidR="00B314D9" w:rsidRDefault="00B314D9" w:rsidP="00816AE7">
      <w:pPr>
        <w:rPr>
          <w:lang w:eastAsia="en-NZ"/>
        </w:rPr>
      </w:pPr>
    </w:p>
    <w:p w14:paraId="18131089" w14:textId="551B20F5" w:rsidR="00B314D9" w:rsidRDefault="00B314D9" w:rsidP="00816AE7">
      <w:pPr>
        <w:rPr>
          <w:lang w:eastAsia="en-NZ"/>
        </w:rPr>
      </w:pPr>
    </w:p>
    <w:p w14:paraId="2E6E246C" w14:textId="0B258039" w:rsidR="00816AE7" w:rsidRDefault="00816AE7" w:rsidP="00816AE7">
      <w:pPr>
        <w:pStyle w:val="Heading2"/>
      </w:pPr>
      <w:bookmarkStart w:id="11" w:name="_Toc16758077"/>
      <w:r>
        <w:t xml:space="preserve">Page 3 </w:t>
      </w:r>
      <w:bookmarkEnd w:id="11"/>
      <w:r w:rsidR="00390AC1">
        <w:t xml:space="preserve">Groups </w:t>
      </w:r>
      <w:r w:rsidR="00646CA3">
        <w:t>PAGE</w:t>
      </w:r>
    </w:p>
    <w:p w14:paraId="5278161B" w14:textId="6000F830" w:rsidR="00816AE7" w:rsidRDefault="00816AE7" w:rsidP="00816AE7">
      <w:pPr>
        <w:rPr>
          <w:lang w:eastAsia="en-NZ"/>
        </w:rPr>
      </w:pPr>
    </w:p>
    <w:p w14:paraId="63F4DF9A" w14:textId="1C22B22D" w:rsidR="004132D0" w:rsidRDefault="00390AC1" w:rsidP="00816AE7">
      <w:pPr>
        <w:rPr>
          <w:lang w:eastAsia="en-NZ"/>
        </w:rPr>
      </w:pPr>
      <w:r>
        <w:rPr>
          <w:noProof/>
          <w:lang w:eastAsia="en-NZ"/>
        </w:rPr>
        <w:drawing>
          <wp:inline distT="0" distB="0" distL="0" distR="0" wp14:anchorId="7A1A2915" wp14:editId="00323D2B">
            <wp:extent cx="6858000" cy="36849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FF6" w14:textId="7F1E0B47" w:rsidR="00816AE7" w:rsidRDefault="00816AE7" w:rsidP="00816AE7">
      <w:pPr>
        <w:pStyle w:val="Heading2"/>
      </w:pPr>
      <w:bookmarkStart w:id="12" w:name="_Toc16758078"/>
      <w:r>
        <w:lastRenderedPageBreak/>
        <w:t xml:space="preserve">Page 4 </w:t>
      </w:r>
      <w:bookmarkEnd w:id="12"/>
      <w:r w:rsidR="00390AC1">
        <w:t>Size</w:t>
      </w:r>
      <w:r w:rsidR="007904E8">
        <w:t xml:space="preserve"> PAGE</w:t>
      </w:r>
    </w:p>
    <w:p w14:paraId="712C821C" w14:textId="238BAAC9" w:rsidR="00816AE7" w:rsidRDefault="00390AC1" w:rsidP="00816AE7">
      <w:pPr>
        <w:rPr>
          <w:lang w:eastAsia="en-NZ"/>
        </w:rPr>
      </w:pPr>
      <w:r>
        <w:rPr>
          <w:noProof/>
          <w:lang w:eastAsia="en-NZ"/>
        </w:rPr>
        <w:drawing>
          <wp:inline distT="0" distB="0" distL="0" distR="0" wp14:anchorId="40239432" wp14:editId="2E5E1945">
            <wp:extent cx="6858000" cy="367284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2E4" w14:textId="22613DFD" w:rsidR="004132D0" w:rsidRDefault="004132D0" w:rsidP="00816AE7">
      <w:pPr>
        <w:rPr>
          <w:lang w:eastAsia="en-NZ"/>
        </w:rPr>
      </w:pPr>
    </w:p>
    <w:p w14:paraId="34AC8572" w14:textId="624F8947" w:rsidR="005E1EC1" w:rsidRDefault="00816AE7" w:rsidP="007A65B3">
      <w:pPr>
        <w:pStyle w:val="Heading2"/>
      </w:pPr>
      <w:bookmarkStart w:id="13" w:name="_Toc16758079"/>
      <w:r>
        <w:t xml:space="preserve">Page 5 </w:t>
      </w:r>
      <w:bookmarkEnd w:id="13"/>
      <w:r w:rsidR="00794BA7">
        <w:t>login</w:t>
      </w:r>
      <w:r w:rsidR="00390AC1">
        <w:t xml:space="preserve"> and register</w:t>
      </w:r>
      <w:r w:rsidR="00794BA7">
        <w:t xml:space="preserve"> page</w:t>
      </w:r>
    </w:p>
    <w:p w14:paraId="5988407A" w14:textId="049C306E" w:rsidR="00B314D9" w:rsidRPr="00B314D9" w:rsidRDefault="00390AC1" w:rsidP="00B314D9">
      <w:pPr>
        <w:rPr>
          <w:lang w:eastAsia="en-NZ"/>
        </w:rPr>
      </w:pPr>
      <w:r>
        <w:rPr>
          <w:noProof/>
          <w:lang w:eastAsia="en-NZ"/>
        </w:rPr>
        <w:drawing>
          <wp:inline distT="0" distB="0" distL="0" distR="0" wp14:anchorId="76FA9984" wp14:editId="21BA7CE1">
            <wp:extent cx="6858000" cy="3679190"/>
            <wp:effectExtent l="0" t="0" r="0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6EE5" w14:textId="3EA39D87" w:rsidR="0098077D" w:rsidRDefault="0098077D" w:rsidP="005E1EC1">
      <w:pPr>
        <w:rPr>
          <w:rStyle w:val="Heading1Char"/>
        </w:rPr>
      </w:pPr>
    </w:p>
    <w:p w14:paraId="39913A95" w14:textId="77777777" w:rsidR="0008276F" w:rsidRDefault="0008276F" w:rsidP="0008276F">
      <w:pPr>
        <w:rPr>
          <w:rStyle w:val="Heading1Char"/>
        </w:rPr>
      </w:pPr>
      <w:bookmarkStart w:id="14" w:name="_Toc16758080"/>
      <w:r w:rsidRPr="0008276F">
        <w:rPr>
          <w:rStyle w:val="Heading1Char"/>
        </w:rPr>
        <w:t xml:space="preserve"> </w:t>
      </w:r>
      <w:r>
        <w:rPr>
          <w:rStyle w:val="Heading1Char"/>
        </w:rPr>
        <w:t>Sitemap</w:t>
      </w:r>
      <w:bookmarkEnd w:id="14"/>
    </w:p>
    <w:p w14:paraId="1381357B" w14:textId="77777777" w:rsidR="005443DB" w:rsidRDefault="005443DB" w:rsidP="005E1EC1">
      <w:pPr>
        <w:rPr>
          <w:rStyle w:val="Heading1Char"/>
        </w:rPr>
      </w:pPr>
    </w:p>
    <w:p w14:paraId="5EED70DF" w14:textId="77777777" w:rsidR="00816AE7" w:rsidRPr="00410D04" w:rsidRDefault="00C61AC6" w:rsidP="00816A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NZ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9AA30" wp14:editId="3C6BEBCA">
                <wp:simplePos x="0" y="0"/>
                <wp:positionH relativeFrom="column">
                  <wp:posOffset>2514062</wp:posOffset>
                </wp:positionH>
                <wp:positionV relativeFrom="paragraph">
                  <wp:posOffset>-55880</wp:posOffset>
                </wp:positionV>
                <wp:extent cx="1264920" cy="487680"/>
                <wp:effectExtent l="0" t="0" r="17780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0F25" w14:textId="77777777" w:rsidR="0008276F" w:rsidRPr="009A499E" w:rsidRDefault="0008276F" w:rsidP="00082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9AA30" id="Rounded Rectangle 2" o:spid="_x0000_s1027" style="position:absolute;margin-left:197.95pt;margin-top:-4.4pt;width:99.6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" fillcolor="#323e4f [2415]" strokecolor="#1f3763 [1604]" strokeweight="1pt">
                <v:stroke joinstyle="miter"/>
                <v:textbox>
                  <w:txbxContent>
                    <w:p w14:paraId="36270F25" w14:textId="77777777" w:rsidR="0008276F" w:rsidRPr="009A499E" w:rsidRDefault="0008276F" w:rsidP="00082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0FF5E6" w14:textId="77777777" w:rsidR="004132D0" w:rsidRPr="00816AE7" w:rsidRDefault="005E1EC1" w:rsidP="00816AE7">
      <w:pPr>
        <w:rPr>
          <w:lang w:eastAsia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28FF9" wp14:editId="65F519F4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</wp:posOffset>
                </wp:positionV>
                <wp:extent cx="190500" cy="541020"/>
                <wp:effectExtent l="12700" t="0" r="12700" b="3048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102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FBF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241.8pt;margin-top:5.1pt;width:15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" adj="17797" fillcolor="#323e4f [2415]" strokecolor="#1f3763 [1604]" strokeweight="1pt"/>
            </w:pict>
          </mc:Fallback>
        </mc:AlternateContent>
      </w:r>
    </w:p>
    <w:p w14:paraId="3D595F0F" w14:textId="77777777" w:rsidR="00614CF5" w:rsidRDefault="009A499E" w:rsidP="00614CF5">
      <w:r>
        <w:t xml:space="preserve">                                                                  </w:t>
      </w:r>
    </w:p>
    <w:p w14:paraId="28A08882" w14:textId="77777777" w:rsidR="005F3811" w:rsidRDefault="00AC7FF3" w:rsidP="00EA5604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B7D19" wp14:editId="02CDF40D">
                <wp:simplePos x="0" y="0"/>
                <wp:positionH relativeFrom="column">
                  <wp:posOffset>6604300</wp:posOffset>
                </wp:positionH>
                <wp:positionV relativeFrom="paragraph">
                  <wp:posOffset>70035</wp:posOffset>
                </wp:positionV>
                <wp:extent cx="216000" cy="586740"/>
                <wp:effectExtent l="12700" t="0" r="12700" b="2286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5867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7BBC" id="Down Arrow 28" o:spid="_x0000_s1026" type="#_x0000_t67" style="position:absolute;margin-left:520pt;margin-top:5.5pt;width:17pt;height:4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" adj="17624" fillcolor="#323e4f [2415]" strokecolor="#1f3763 [1604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5145B" wp14:editId="2ACFD93E">
                <wp:simplePos x="0" y="0"/>
                <wp:positionH relativeFrom="column">
                  <wp:posOffset>4972690</wp:posOffset>
                </wp:positionH>
                <wp:positionV relativeFrom="paragraph">
                  <wp:posOffset>71120</wp:posOffset>
                </wp:positionV>
                <wp:extent cx="218040" cy="586740"/>
                <wp:effectExtent l="12700" t="0" r="10795" b="2286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0" cy="5867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7F6CD" id="Down Arrow 18" o:spid="_x0000_s1026" type="#_x0000_t67" style="position:absolute;margin-left:391.55pt;margin-top:5.6pt;width:17.15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" adj="17587" fillcolor="#323e4f [2415]" strokecolor="#1f3763 [1604]" strokeweight="1pt"/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F071B" wp14:editId="02DB1C0D">
                <wp:simplePos x="0" y="0"/>
                <wp:positionH relativeFrom="column">
                  <wp:posOffset>3356770</wp:posOffset>
                </wp:positionH>
                <wp:positionV relativeFrom="paragraph">
                  <wp:posOffset>71120</wp:posOffset>
                </wp:positionV>
                <wp:extent cx="224900" cy="586740"/>
                <wp:effectExtent l="12700" t="0" r="16510" b="2286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00" cy="5867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528C" id="Down Arrow 17" o:spid="_x0000_s1026" type="#_x0000_t67" style="position:absolute;margin-left:264.3pt;margin-top:5.6pt;width:17.7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" adj="17460" fillcolor="#323e4f [2415]" strokecolor="#1f3763 [1604]" strokeweight="1pt"/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C5142" wp14:editId="29642B3A">
                <wp:simplePos x="0" y="0"/>
                <wp:positionH relativeFrom="column">
                  <wp:posOffset>1596460</wp:posOffset>
                </wp:positionH>
                <wp:positionV relativeFrom="paragraph">
                  <wp:posOffset>71120</wp:posOffset>
                </wp:positionV>
                <wp:extent cx="223200" cy="586740"/>
                <wp:effectExtent l="12700" t="0" r="18415" b="2286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0" cy="5867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F513C" id="Down Arrow 16" o:spid="_x0000_s1026" type="#_x0000_t67" style="position:absolute;margin-left:125.7pt;margin-top:5.6pt;width:17.55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" adj="17492" fillcolor="#323e4f [2415]" strokecolor="#1f3763 [1604]" strokeweight="1pt"/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7128C" wp14:editId="321836A5">
                <wp:simplePos x="0" y="0"/>
                <wp:positionH relativeFrom="column">
                  <wp:posOffset>141305</wp:posOffset>
                </wp:positionH>
                <wp:positionV relativeFrom="paragraph">
                  <wp:posOffset>72390</wp:posOffset>
                </wp:positionV>
                <wp:extent cx="213360" cy="586740"/>
                <wp:effectExtent l="12700" t="0" r="15240" b="2286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867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4602E" id="Down Arrow 15" o:spid="_x0000_s1026" type="#_x0000_t67" style="position:absolute;margin-left:11.15pt;margin-top:5.7pt;width:16.8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" adj="17673" fillcolor="#323e4f [2415]" strokecolor="#1f3763 [1604]" strokeweight="1pt"/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3F10A" wp14:editId="0182C9C7">
                <wp:simplePos x="0" y="0"/>
                <wp:positionH relativeFrom="column">
                  <wp:posOffset>140400</wp:posOffset>
                </wp:positionH>
                <wp:positionV relativeFrom="paragraph">
                  <wp:posOffset>70035</wp:posOffset>
                </wp:positionV>
                <wp:extent cx="705600" cy="0"/>
                <wp:effectExtent l="0" t="0" r="1841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1F7C9" id="Straight Connector 2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5.5pt" to="66.6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3932A" wp14:editId="7FB16AC0">
                <wp:simplePos x="0" y="0"/>
                <wp:positionH relativeFrom="column">
                  <wp:posOffset>5490000</wp:posOffset>
                </wp:positionH>
                <wp:positionV relativeFrom="paragraph">
                  <wp:posOffset>70035</wp:posOffset>
                </wp:positionV>
                <wp:extent cx="1224000" cy="0"/>
                <wp:effectExtent l="0" t="0" r="825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9C08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3pt,5.5pt" to="528.7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6727E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951CE" wp14:editId="01A42C6C">
                <wp:simplePos x="0" y="0"/>
                <wp:positionH relativeFrom="column">
                  <wp:posOffset>845820</wp:posOffset>
                </wp:positionH>
                <wp:positionV relativeFrom="paragraph">
                  <wp:posOffset>72390</wp:posOffset>
                </wp:positionV>
                <wp:extent cx="4739640" cy="0"/>
                <wp:effectExtent l="0" t="0" r="101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3B8C4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5.7pt" to="439.8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31A1B6B3" w14:textId="77777777" w:rsidR="00CF7101" w:rsidRDefault="00C06924" w:rsidP="00EA5604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8E3E2" wp14:editId="4751D4F9">
                <wp:simplePos x="0" y="0"/>
                <wp:positionH relativeFrom="column">
                  <wp:posOffset>6273800</wp:posOffset>
                </wp:positionH>
                <wp:positionV relativeFrom="paragraph">
                  <wp:posOffset>327660</wp:posOffset>
                </wp:positionV>
                <wp:extent cx="826710" cy="800100"/>
                <wp:effectExtent l="0" t="0" r="1206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1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DE42E" w14:textId="1C19714C" w:rsidR="002B5C09" w:rsidRDefault="00BF619B" w:rsidP="002B5C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390AC1">
                              <w:rPr>
                                <w:lang w:val="en-US"/>
                              </w:rPr>
                              <w:t xml:space="preserve">Login and register </w:t>
                            </w:r>
                          </w:p>
                          <w:p w14:paraId="3387922D" w14:textId="77777777" w:rsidR="00A1201C" w:rsidRDefault="00A1201C" w:rsidP="002B5C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FF9D8A" w14:textId="77777777" w:rsidR="002B5C09" w:rsidRPr="002B5C09" w:rsidRDefault="002B5C09" w:rsidP="002B5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8E3E2" id="Rectangle 30" o:spid="_x0000_s1028" style="position:absolute;margin-left:494pt;margin-top:25.8pt;width:65.1pt;height:6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" fillcolor="#323e4f [2415]" strokecolor="#1f3763 [1604]" strokeweight="1pt">
                <v:textbox>
                  <w:txbxContent>
                    <w:p w14:paraId="38DDE42E" w14:textId="1C19714C" w:rsidR="002B5C09" w:rsidRDefault="00BF619B" w:rsidP="002B5C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390AC1">
                        <w:rPr>
                          <w:lang w:val="en-US"/>
                        </w:rPr>
                        <w:t xml:space="preserve">Login and register </w:t>
                      </w:r>
                    </w:p>
                    <w:p w14:paraId="3387922D" w14:textId="77777777" w:rsidR="00A1201C" w:rsidRDefault="00A1201C" w:rsidP="002B5C09">
                      <w:pPr>
                        <w:rPr>
                          <w:lang w:val="en-US"/>
                        </w:rPr>
                      </w:pPr>
                    </w:p>
                    <w:p w14:paraId="72FF9D8A" w14:textId="77777777" w:rsidR="002B5C09" w:rsidRPr="002B5C09" w:rsidRDefault="002B5C09" w:rsidP="002B5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7FF3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C5DBA" wp14:editId="00D6B106">
                <wp:simplePos x="0" y="0"/>
                <wp:positionH relativeFrom="column">
                  <wp:posOffset>4590155</wp:posOffset>
                </wp:positionH>
                <wp:positionV relativeFrom="paragraph">
                  <wp:posOffset>370165</wp:posOffset>
                </wp:positionV>
                <wp:extent cx="998220" cy="571500"/>
                <wp:effectExtent l="0" t="0" r="1778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AF58" w14:textId="22903C0D" w:rsidR="001C0710" w:rsidRPr="001C0710" w:rsidRDefault="00390AC1" w:rsidP="001C07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Size and breed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C5DBA" id="Rectangle 7" o:spid="_x0000_s1029" style="position:absolute;margin-left:361.45pt;margin-top:29.15pt;width:78.6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" fillcolor="#323e4f [2415]" strokecolor="#1f3763 [1604]" strokeweight="1pt">
                <v:textbox>
                  <w:txbxContent>
                    <w:p w14:paraId="180AAF58" w14:textId="22903C0D" w:rsidR="001C0710" w:rsidRPr="001C0710" w:rsidRDefault="00390AC1" w:rsidP="001C07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Size and breed </w:t>
                      </w:r>
                    </w:p>
                  </w:txbxContent>
                </v:textbox>
              </v:rect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FE614" wp14:editId="7A393C99">
                <wp:simplePos x="0" y="0"/>
                <wp:positionH relativeFrom="column">
                  <wp:posOffset>2939820</wp:posOffset>
                </wp:positionH>
                <wp:positionV relativeFrom="paragraph">
                  <wp:posOffset>370800</wp:posOffset>
                </wp:positionV>
                <wp:extent cx="1074420" cy="57150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DF03" w14:textId="3B12C8F5" w:rsidR="001C0710" w:rsidRPr="001C0710" w:rsidRDefault="00390AC1" w:rsidP="001C07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Groups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E614" id="Rectangle 8" o:spid="_x0000_s1030" style="position:absolute;margin-left:231.5pt;margin-top:29.2pt;width:84.6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" fillcolor="#323e4f [2415]" strokecolor="#1f3763 [1604]" strokeweight="1pt">
                <v:textbox>
                  <w:txbxContent>
                    <w:p w14:paraId="2054DF03" w14:textId="3B12C8F5" w:rsidR="001C0710" w:rsidRPr="001C0710" w:rsidRDefault="00390AC1" w:rsidP="001C07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Groups </w:t>
                      </w:r>
                    </w:p>
                  </w:txbxContent>
                </v:textbox>
              </v:rect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534A8" wp14:editId="53D05427">
                <wp:simplePos x="0" y="0"/>
                <wp:positionH relativeFrom="column">
                  <wp:posOffset>1311180</wp:posOffset>
                </wp:positionH>
                <wp:positionV relativeFrom="paragraph">
                  <wp:posOffset>370800</wp:posOffset>
                </wp:positionV>
                <wp:extent cx="990600" cy="5715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D353A" w14:textId="1B394CBF" w:rsidR="004B2373" w:rsidRPr="004B2373" w:rsidRDefault="00390AC1" w:rsidP="004B2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Activity level </w:t>
                            </w:r>
                            <w:r w:rsidR="004B237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534A8" id="Rectangle 6" o:spid="_x0000_s1031" style="position:absolute;margin-left:103.25pt;margin-top:29.2pt;width:7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" fillcolor="#323e4f [2415]" strokecolor="#1f3763 [1604]" strokeweight="1pt">
                <v:textbox>
                  <w:txbxContent>
                    <w:p w14:paraId="4E7D353A" w14:textId="1B394CBF" w:rsidR="004B2373" w:rsidRPr="004B2373" w:rsidRDefault="00390AC1" w:rsidP="004B2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Activity level </w:t>
                      </w:r>
                      <w:r w:rsidR="004B2373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8276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ACFB3" wp14:editId="13418678">
                <wp:simplePos x="0" y="0"/>
                <wp:positionH relativeFrom="column">
                  <wp:posOffset>-73615</wp:posOffset>
                </wp:positionH>
                <wp:positionV relativeFrom="paragraph">
                  <wp:posOffset>370800</wp:posOffset>
                </wp:positionV>
                <wp:extent cx="922020" cy="571500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4ED59" w14:textId="77777777" w:rsidR="004B2373" w:rsidRPr="004B2373" w:rsidRDefault="004B2373" w:rsidP="004B2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CFB3" id="Rectangle 5" o:spid="_x0000_s1032" style="position:absolute;margin-left:-5.8pt;margin-top:29.2pt;width:72.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" fillcolor="#323e4f [2415]" strokecolor="#1f3763 [1604]" strokeweight="1pt">
                <v:textbox>
                  <w:txbxContent>
                    <w:p w14:paraId="4124ED59" w14:textId="77777777" w:rsidR="004B2373" w:rsidRPr="004B2373" w:rsidRDefault="004B2373" w:rsidP="004B2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23EAB1D8" w14:textId="77777777" w:rsidR="00CF7101" w:rsidRDefault="00CF7101" w:rsidP="00EA5604">
      <w:pPr>
        <w:rPr>
          <w:rStyle w:val="Heading1Char"/>
        </w:rPr>
      </w:pPr>
    </w:p>
    <w:p w14:paraId="7DB56383" w14:textId="77777777" w:rsidR="00CF7101" w:rsidRDefault="00CF7101" w:rsidP="00EA5604">
      <w:pPr>
        <w:rPr>
          <w:rStyle w:val="Heading1Char"/>
        </w:rPr>
      </w:pPr>
    </w:p>
    <w:p w14:paraId="27F3F068" w14:textId="7D4C39F8" w:rsidR="0058512C" w:rsidRPr="0058512C" w:rsidRDefault="00390AC1" w:rsidP="00CE449E">
      <w:pPr>
        <w:shd w:val="clear" w:color="auto" w:fill="ED7D31" w:themeFill="accent2"/>
        <w:rPr>
          <w:lang w:eastAsia="en-NZ"/>
        </w:rPr>
      </w:pPr>
      <w:r>
        <w:rPr>
          <w:lang w:eastAsia="en-NZ"/>
        </w:rPr>
        <w:t xml:space="preserve">  </w:t>
      </w:r>
    </w:p>
    <w:p w14:paraId="2CC09191" w14:textId="77777777" w:rsidR="00690B63" w:rsidRPr="00FB6DE7" w:rsidRDefault="00690B63" w:rsidP="0058512C">
      <w:pPr>
        <w:pStyle w:val="Heading2"/>
        <w:rPr>
          <w:color w:val="1F3864" w:themeColor="accent1" w:themeShade="80"/>
        </w:rPr>
      </w:pPr>
    </w:p>
    <w:p w14:paraId="729D20EB" w14:textId="448E7E4D" w:rsidR="0058512C" w:rsidRPr="00390AC1" w:rsidRDefault="00390AC1" w:rsidP="0058512C">
      <w:pPr>
        <w:rPr>
          <w:sz w:val="36"/>
          <w:szCs w:val="36"/>
          <w:lang w:eastAsia="en-NZ"/>
        </w:rPr>
      </w:pPr>
      <w:r w:rsidRPr="00390AC1">
        <w:rPr>
          <w:sz w:val="36"/>
          <w:szCs w:val="36"/>
          <w:lang w:eastAsia="en-NZ"/>
        </w:rPr>
        <w:t xml:space="preserve">Testing </w:t>
      </w:r>
    </w:p>
    <w:p w14:paraId="1104CEE3" w14:textId="77777777" w:rsidR="00A638D5" w:rsidRPr="00A638D5" w:rsidRDefault="00A638D5" w:rsidP="00A638D5">
      <w:pPr>
        <w:pStyle w:val="Heading2"/>
      </w:pPr>
    </w:p>
    <w:p w14:paraId="00818328" w14:textId="77777777" w:rsidR="004407C9" w:rsidRDefault="004407C9" w:rsidP="0058512C"/>
    <w:p w14:paraId="03913AD9" w14:textId="77777777" w:rsidR="0058512C" w:rsidRDefault="0058512C" w:rsidP="0058512C"/>
    <w:p w14:paraId="758B5BD7" w14:textId="77777777" w:rsidR="0058512C" w:rsidRDefault="0058512C" w:rsidP="0058512C"/>
    <w:tbl>
      <w:tblPr>
        <w:tblStyle w:val="TableGrid"/>
        <w:tblpPr w:leftFromText="180" w:rightFromText="180" w:vertAnchor="text" w:horzAnchor="margin" w:tblpY="294"/>
        <w:tblW w:w="10928" w:type="dxa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2"/>
        <w:gridCol w:w="1822"/>
      </w:tblGrid>
      <w:tr w:rsidR="006C5321" w14:paraId="65CD054F" w14:textId="77777777" w:rsidTr="00B8145E">
        <w:trPr>
          <w:trHeight w:val="736"/>
        </w:trPr>
        <w:tc>
          <w:tcPr>
            <w:tcW w:w="1821" w:type="dxa"/>
            <w:shd w:val="clear" w:color="auto" w:fill="4472C4" w:themeFill="accent1"/>
          </w:tcPr>
          <w:p w14:paraId="0E2B1DD3" w14:textId="09B1ACC7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NO</w:t>
            </w:r>
          </w:p>
        </w:tc>
        <w:tc>
          <w:tcPr>
            <w:tcW w:w="1821" w:type="dxa"/>
            <w:shd w:val="clear" w:color="auto" w:fill="4472C4" w:themeFill="accent1"/>
          </w:tcPr>
          <w:p w14:paraId="2723E9BE" w14:textId="2DBD0589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Questions</w:t>
            </w:r>
          </w:p>
        </w:tc>
        <w:tc>
          <w:tcPr>
            <w:tcW w:w="1821" w:type="dxa"/>
            <w:shd w:val="clear" w:color="auto" w:fill="4472C4" w:themeFill="accent1"/>
          </w:tcPr>
          <w:p w14:paraId="27CAD972" w14:textId="137B369F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Agree </w:t>
            </w:r>
          </w:p>
        </w:tc>
        <w:tc>
          <w:tcPr>
            <w:tcW w:w="1821" w:type="dxa"/>
            <w:shd w:val="clear" w:color="auto" w:fill="4472C4" w:themeFill="accent1"/>
          </w:tcPr>
          <w:p w14:paraId="2C049F77" w14:textId="76C354D1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Disagree </w:t>
            </w:r>
          </w:p>
        </w:tc>
        <w:tc>
          <w:tcPr>
            <w:tcW w:w="1822" w:type="dxa"/>
            <w:shd w:val="clear" w:color="auto" w:fill="4472C4" w:themeFill="accent1"/>
          </w:tcPr>
          <w:p w14:paraId="486662C9" w14:textId="5A7C0671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Strongly agree</w:t>
            </w:r>
          </w:p>
        </w:tc>
        <w:tc>
          <w:tcPr>
            <w:tcW w:w="1822" w:type="dxa"/>
            <w:shd w:val="clear" w:color="auto" w:fill="4472C4" w:themeFill="accent1"/>
          </w:tcPr>
          <w:p w14:paraId="1AE88899" w14:textId="3F0D04CA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Normal</w:t>
            </w:r>
          </w:p>
        </w:tc>
      </w:tr>
      <w:tr w:rsidR="006C5321" w14:paraId="3EFDD1FB" w14:textId="77777777" w:rsidTr="00B8145E">
        <w:trPr>
          <w:trHeight w:val="736"/>
        </w:trPr>
        <w:tc>
          <w:tcPr>
            <w:tcW w:w="1821" w:type="dxa"/>
            <w:shd w:val="clear" w:color="auto" w:fill="4472C4" w:themeFill="accent1"/>
          </w:tcPr>
          <w:p w14:paraId="05519C97" w14:textId="5686A839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1</w:t>
            </w:r>
          </w:p>
        </w:tc>
        <w:tc>
          <w:tcPr>
            <w:tcW w:w="1821" w:type="dxa"/>
            <w:shd w:val="clear" w:color="auto" w:fill="4472C4" w:themeFill="accent1"/>
          </w:tcPr>
          <w:p w14:paraId="26F10E1F" w14:textId="4F62497F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It is very easy to use.</w:t>
            </w:r>
          </w:p>
        </w:tc>
        <w:tc>
          <w:tcPr>
            <w:tcW w:w="1821" w:type="dxa"/>
          </w:tcPr>
          <w:p w14:paraId="08B776C2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1" w:type="dxa"/>
          </w:tcPr>
          <w:p w14:paraId="0153AC80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  <w:shd w:val="clear" w:color="auto" w:fill="000000" w:themeFill="text1"/>
          </w:tcPr>
          <w:p w14:paraId="020D4A93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52F292FD" w14:textId="77777777" w:rsidR="006C5321" w:rsidRDefault="006C5321" w:rsidP="006C5321">
            <w:pPr>
              <w:rPr>
                <w:lang w:eastAsia="en-NZ"/>
              </w:rPr>
            </w:pPr>
          </w:p>
        </w:tc>
      </w:tr>
      <w:tr w:rsidR="006C5321" w14:paraId="6BDDE8F8" w14:textId="77777777" w:rsidTr="00B8145E">
        <w:trPr>
          <w:trHeight w:val="736"/>
        </w:trPr>
        <w:tc>
          <w:tcPr>
            <w:tcW w:w="1821" w:type="dxa"/>
            <w:shd w:val="clear" w:color="auto" w:fill="4472C4" w:themeFill="accent1"/>
          </w:tcPr>
          <w:p w14:paraId="2A6D6227" w14:textId="06F068F4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2</w:t>
            </w:r>
          </w:p>
        </w:tc>
        <w:tc>
          <w:tcPr>
            <w:tcW w:w="1821" w:type="dxa"/>
            <w:shd w:val="clear" w:color="auto" w:fill="4472C4" w:themeFill="accent1"/>
          </w:tcPr>
          <w:p w14:paraId="415B2F16" w14:textId="70E826A0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All photos and logos in systematic process</w:t>
            </w:r>
            <w:r w:rsidR="00557509">
              <w:rPr>
                <w:lang w:eastAsia="en-NZ"/>
              </w:rPr>
              <w:t>.</w:t>
            </w:r>
          </w:p>
        </w:tc>
        <w:tc>
          <w:tcPr>
            <w:tcW w:w="1821" w:type="dxa"/>
          </w:tcPr>
          <w:p w14:paraId="622A2C51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1" w:type="dxa"/>
          </w:tcPr>
          <w:p w14:paraId="06F30AA7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34EC595F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  <w:shd w:val="clear" w:color="auto" w:fill="000000" w:themeFill="text1"/>
          </w:tcPr>
          <w:p w14:paraId="6A2D6DE5" w14:textId="77777777" w:rsidR="006C5321" w:rsidRDefault="006C5321" w:rsidP="006C5321">
            <w:pPr>
              <w:rPr>
                <w:lang w:eastAsia="en-NZ"/>
              </w:rPr>
            </w:pPr>
          </w:p>
        </w:tc>
      </w:tr>
      <w:tr w:rsidR="006C5321" w14:paraId="327C69F3" w14:textId="77777777" w:rsidTr="00B8145E">
        <w:trPr>
          <w:trHeight w:val="736"/>
        </w:trPr>
        <w:tc>
          <w:tcPr>
            <w:tcW w:w="1821" w:type="dxa"/>
            <w:shd w:val="clear" w:color="auto" w:fill="4472C4" w:themeFill="accent1"/>
          </w:tcPr>
          <w:p w14:paraId="3B3F58D2" w14:textId="4FF70EBD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3</w:t>
            </w:r>
          </w:p>
        </w:tc>
        <w:tc>
          <w:tcPr>
            <w:tcW w:w="1821" w:type="dxa"/>
            <w:shd w:val="clear" w:color="auto" w:fill="4472C4" w:themeFill="accent1"/>
          </w:tcPr>
          <w:p w14:paraId="083F4B55" w14:textId="3F9276E6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It works in all systems like windows, mac as well as androids</w:t>
            </w:r>
            <w:r w:rsidR="00557509">
              <w:rPr>
                <w:lang w:eastAsia="en-NZ"/>
              </w:rPr>
              <w:t>.</w:t>
            </w:r>
          </w:p>
        </w:tc>
        <w:tc>
          <w:tcPr>
            <w:tcW w:w="1821" w:type="dxa"/>
            <w:shd w:val="clear" w:color="auto" w:fill="000000" w:themeFill="text1"/>
          </w:tcPr>
          <w:p w14:paraId="7F39A396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1" w:type="dxa"/>
          </w:tcPr>
          <w:p w14:paraId="6145BC08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4B4B7990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2983706A" w14:textId="77777777" w:rsidR="006C5321" w:rsidRDefault="006C5321" w:rsidP="006C5321">
            <w:pPr>
              <w:rPr>
                <w:lang w:eastAsia="en-NZ"/>
              </w:rPr>
            </w:pPr>
          </w:p>
        </w:tc>
      </w:tr>
      <w:tr w:rsidR="006C5321" w14:paraId="6F1EEA2A" w14:textId="77777777" w:rsidTr="00B8145E">
        <w:trPr>
          <w:trHeight w:val="736"/>
        </w:trPr>
        <w:tc>
          <w:tcPr>
            <w:tcW w:w="1821" w:type="dxa"/>
            <w:shd w:val="clear" w:color="auto" w:fill="4472C4" w:themeFill="accent1"/>
          </w:tcPr>
          <w:p w14:paraId="69F96824" w14:textId="53FD480B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4</w:t>
            </w:r>
          </w:p>
        </w:tc>
        <w:tc>
          <w:tcPr>
            <w:tcW w:w="1821" w:type="dxa"/>
            <w:shd w:val="clear" w:color="auto" w:fill="4472C4" w:themeFill="accent1"/>
          </w:tcPr>
          <w:p w14:paraId="201D1741" w14:textId="78BA3373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I would imagine that most </w:t>
            </w:r>
            <w:r w:rsidR="00557509">
              <w:rPr>
                <w:lang w:eastAsia="en-NZ"/>
              </w:rPr>
              <w:t>of guys would easily learn to use this system very fast.</w:t>
            </w:r>
          </w:p>
        </w:tc>
        <w:tc>
          <w:tcPr>
            <w:tcW w:w="1821" w:type="dxa"/>
          </w:tcPr>
          <w:p w14:paraId="1711DADA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1" w:type="dxa"/>
          </w:tcPr>
          <w:p w14:paraId="2305A68D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2AD34265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  <w:shd w:val="clear" w:color="auto" w:fill="000000" w:themeFill="text1"/>
          </w:tcPr>
          <w:p w14:paraId="05A6E800" w14:textId="77777777" w:rsidR="006C5321" w:rsidRDefault="006C5321" w:rsidP="006C5321">
            <w:pPr>
              <w:rPr>
                <w:lang w:eastAsia="en-NZ"/>
              </w:rPr>
            </w:pPr>
          </w:p>
        </w:tc>
      </w:tr>
      <w:tr w:rsidR="006C5321" w14:paraId="61EF4E7D" w14:textId="77777777" w:rsidTr="00B8145E">
        <w:trPr>
          <w:trHeight w:val="736"/>
        </w:trPr>
        <w:tc>
          <w:tcPr>
            <w:tcW w:w="1821" w:type="dxa"/>
            <w:shd w:val="clear" w:color="auto" w:fill="4472C4" w:themeFill="accent1"/>
          </w:tcPr>
          <w:p w14:paraId="100A46DF" w14:textId="36C1B09A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5</w:t>
            </w:r>
          </w:p>
        </w:tc>
        <w:tc>
          <w:tcPr>
            <w:tcW w:w="1821" w:type="dxa"/>
            <w:shd w:val="clear" w:color="auto" w:fill="4472C4" w:themeFill="accent1"/>
          </w:tcPr>
          <w:p w14:paraId="754D84FE" w14:textId="276F8040" w:rsidR="006C5321" w:rsidRDefault="00557509" w:rsidP="006C5321">
            <w:pPr>
              <w:rPr>
                <w:lang w:eastAsia="en-NZ"/>
              </w:rPr>
            </w:pPr>
            <w:r>
              <w:rPr>
                <w:lang w:eastAsia="en-NZ"/>
              </w:rPr>
              <w:t>I found the system complex.</w:t>
            </w:r>
          </w:p>
        </w:tc>
        <w:tc>
          <w:tcPr>
            <w:tcW w:w="1821" w:type="dxa"/>
          </w:tcPr>
          <w:p w14:paraId="39F3F604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1" w:type="dxa"/>
          </w:tcPr>
          <w:p w14:paraId="5F31C71A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13B00D82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  <w:shd w:val="clear" w:color="auto" w:fill="000000" w:themeFill="text1"/>
          </w:tcPr>
          <w:p w14:paraId="6402FEA1" w14:textId="77777777" w:rsidR="006C5321" w:rsidRDefault="006C5321" w:rsidP="006C5321">
            <w:pPr>
              <w:rPr>
                <w:lang w:eastAsia="en-NZ"/>
              </w:rPr>
            </w:pPr>
          </w:p>
        </w:tc>
      </w:tr>
      <w:tr w:rsidR="006C5321" w14:paraId="3FFD0AC3" w14:textId="77777777" w:rsidTr="00B8145E">
        <w:trPr>
          <w:trHeight w:val="680"/>
        </w:trPr>
        <w:tc>
          <w:tcPr>
            <w:tcW w:w="1821" w:type="dxa"/>
            <w:shd w:val="clear" w:color="auto" w:fill="4472C4" w:themeFill="accent1"/>
          </w:tcPr>
          <w:p w14:paraId="34A2EFBF" w14:textId="3FA0DF49" w:rsidR="006C5321" w:rsidRDefault="000A180D" w:rsidP="006C5321">
            <w:pPr>
              <w:rPr>
                <w:lang w:eastAsia="en-NZ"/>
              </w:rPr>
            </w:pPr>
            <w:r>
              <w:rPr>
                <w:lang w:eastAsia="en-NZ"/>
              </w:rPr>
              <w:lastRenderedPageBreak/>
              <w:t>6</w:t>
            </w:r>
          </w:p>
        </w:tc>
        <w:tc>
          <w:tcPr>
            <w:tcW w:w="1821" w:type="dxa"/>
            <w:shd w:val="clear" w:color="auto" w:fill="4472C4" w:themeFill="accent1"/>
          </w:tcPr>
          <w:p w14:paraId="69D44029" w14:textId="1D8C0DED" w:rsidR="006C5321" w:rsidRDefault="00557509" w:rsidP="006C5321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They have bug fixes or virus in this website </w:t>
            </w:r>
          </w:p>
        </w:tc>
        <w:tc>
          <w:tcPr>
            <w:tcW w:w="1821" w:type="dxa"/>
          </w:tcPr>
          <w:p w14:paraId="0EAE5391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1" w:type="dxa"/>
            <w:shd w:val="clear" w:color="auto" w:fill="000000" w:themeFill="text1"/>
          </w:tcPr>
          <w:p w14:paraId="50C8A004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3BAF9817" w14:textId="77777777" w:rsidR="006C5321" w:rsidRDefault="006C5321" w:rsidP="006C5321">
            <w:pPr>
              <w:rPr>
                <w:lang w:eastAsia="en-NZ"/>
              </w:rPr>
            </w:pPr>
          </w:p>
        </w:tc>
        <w:tc>
          <w:tcPr>
            <w:tcW w:w="1822" w:type="dxa"/>
          </w:tcPr>
          <w:p w14:paraId="5A6A6DA4" w14:textId="77777777" w:rsidR="006C5321" w:rsidRDefault="006C5321" w:rsidP="006C5321">
            <w:pPr>
              <w:rPr>
                <w:lang w:eastAsia="en-NZ"/>
              </w:rPr>
            </w:pPr>
          </w:p>
        </w:tc>
      </w:tr>
    </w:tbl>
    <w:p w14:paraId="7E4F379A" w14:textId="77777777" w:rsidR="004407C9" w:rsidRPr="004407C9" w:rsidRDefault="004407C9" w:rsidP="004407C9">
      <w:pPr>
        <w:rPr>
          <w:lang w:eastAsia="en-NZ"/>
        </w:rPr>
      </w:pPr>
    </w:p>
    <w:p w14:paraId="4015107F" w14:textId="77777777" w:rsidR="004407C9" w:rsidRPr="004407C9" w:rsidRDefault="004407C9" w:rsidP="004407C9">
      <w:pPr>
        <w:rPr>
          <w:lang w:eastAsia="en-NZ"/>
        </w:rPr>
      </w:pPr>
    </w:p>
    <w:p w14:paraId="0326B43A" w14:textId="77777777" w:rsidR="004407C9" w:rsidRPr="004407C9" w:rsidRDefault="004407C9" w:rsidP="006C5321">
      <w:pPr>
        <w:pBdr>
          <w:bottom w:val="single" w:sz="4" w:space="1" w:color="auto"/>
        </w:pBdr>
        <w:rPr>
          <w:lang w:eastAsia="en-NZ"/>
        </w:rPr>
      </w:pPr>
    </w:p>
    <w:p w14:paraId="7EDCD19C" w14:textId="77777777" w:rsidR="004407C9" w:rsidRPr="004407C9" w:rsidRDefault="004407C9" w:rsidP="004407C9">
      <w:pPr>
        <w:rPr>
          <w:lang w:eastAsia="en-NZ"/>
        </w:rPr>
      </w:pPr>
    </w:p>
    <w:p w14:paraId="786244E2" w14:textId="77777777" w:rsidR="004407C9" w:rsidRPr="004407C9" w:rsidRDefault="004407C9" w:rsidP="004407C9">
      <w:pPr>
        <w:rPr>
          <w:lang w:eastAsia="en-NZ"/>
        </w:rPr>
      </w:pPr>
    </w:p>
    <w:p w14:paraId="6CF98291" w14:textId="77777777" w:rsidR="004407C9" w:rsidRPr="004407C9" w:rsidRDefault="004407C9" w:rsidP="004407C9">
      <w:pPr>
        <w:rPr>
          <w:lang w:eastAsia="en-NZ"/>
        </w:rPr>
      </w:pPr>
    </w:p>
    <w:p w14:paraId="3B12E73E" w14:textId="77777777" w:rsidR="004407C9" w:rsidRPr="004407C9" w:rsidRDefault="004407C9" w:rsidP="004407C9">
      <w:pPr>
        <w:rPr>
          <w:lang w:eastAsia="en-NZ"/>
        </w:rPr>
      </w:pPr>
    </w:p>
    <w:p w14:paraId="5F3E0505" w14:textId="77777777" w:rsidR="004407C9" w:rsidRPr="004407C9" w:rsidRDefault="004407C9" w:rsidP="004407C9">
      <w:pPr>
        <w:rPr>
          <w:lang w:eastAsia="en-NZ"/>
        </w:rPr>
      </w:pPr>
    </w:p>
    <w:p w14:paraId="6953864D" w14:textId="77777777" w:rsidR="004407C9" w:rsidRPr="004407C9" w:rsidRDefault="004407C9" w:rsidP="004407C9">
      <w:pPr>
        <w:rPr>
          <w:lang w:eastAsia="en-NZ"/>
        </w:rPr>
      </w:pPr>
    </w:p>
    <w:p w14:paraId="445430FB" w14:textId="77777777" w:rsidR="00690B63" w:rsidRPr="004407C9" w:rsidRDefault="004407C9" w:rsidP="004407C9">
      <w:pPr>
        <w:tabs>
          <w:tab w:val="left" w:pos="2857"/>
        </w:tabs>
        <w:rPr>
          <w:lang w:eastAsia="en-NZ"/>
        </w:rPr>
      </w:pPr>
      <w:r>
        <w:rPr>
          <w:lang w:eastAsia="en-NZ"/>
        </w:rPr>
        <w:tab/>
      </w:r>
    </w:p>
    <w:sectPr w:rsidR="00690B63" w:rsidRPr="004407C9" w:rsidSect="00756997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EA6FA" w14:textId="77777777" w:rsidR="009F07BC" w:rsidRDefault="009F07BC" w:rsidP="008837CF">
      <w:pPr>
        <w:spacing w:after="0" w:line="240" w:lineRule="auto"/>
      </w:pPr>
      <w:r>
        <w:separator/>
      </w:r>
    </w:p>
  </w:endnote>
  <w:endnote w:type="continuationSeparator" w:id="0">
    <w:p w14:paraId="4EB12573" w14:textId="77777777" w:rsidR="009F07BC" w:rsidRDefault="009F07BC" w:rsidP="0088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A3F7C" w14:textId="77777777" w:rsidR="008837CF" w:rsidRDefault="008837CF">
    <w:pPr>
      <w:pStyle w:val="Footer"/>
    </w:pPr>
    <w:r>
      <w:rPr>
        <w:noProof/>
        <w:color w:val="4472C4" w:themeColor="accent1"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80179" wp14:editId="4BBD83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5DFD0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 w:rsidR="004407C9">
      <w:rPr>
        <w:color w:val="4472C4" w:themeColor="accent1"/>
      </w:rPr>
      <w:t>Project Proposal</w:t>
    </w:r>
    <w:r w:rsidR="00A2599D">
      <w:rPr>
        <w:color w:val="4472C4" w:themeColor="accent1"/>
      </w:rPr>
      <w:t xml:space="preserve"> and Design</w:t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4132D0" w:rsidRPr="004132D0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3B9C2" w14:textId="77777777" w:rsidR="009F07BC" w:rsidRDefault="009F07BC" w:rsidP="008837CF">
      <w:pPr>
        <w:spacing w:after="0" w:line="240" w:lineRule="auto"/>
      </w:pPr>
      <w:r>
        <w:separator/>
      </w:r>
    </w:p>
  </w:footnote>
  <w:footnote w:type="continuationSeparator" w:id="0">
    <w:p w14:paraId="0AF51FBD" w14:textId="77777777" w:rsidR="009F07BC" w:rsidRDefault="009F07BC" w:rsidP="0088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51E9"/>
    <w:multiLevelType w:val="hybridMultilevel"/>
    <w:tmpl w:val="419C5D4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7001C"/>
    <w:multiLevelType w:val="hybridMultilevel"/>
    <w:tmpl w:val="FCA6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13DB"/>
    <w:multiLevelType w:val="hybridMultilevel"/>
    <w:tmpl w:val="545CD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573B"/>
    <w:multiLevelType w:val="hybridMultilevel"/>
    <w:tmpl w:val="6CEC2B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3207F"/>
    <w:multiLevelType w:val="hybridMultilevel"/>
    <w:tmpl w:val="28FA8CEC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683E"/>
    <w:multiLevelType w:val="hybridMultilevel"/>
    <w:tmpl w:val="C44404E8"/>
    <w:lvl w:ilvl="0" w:tplc="7E2A8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21D6"/>
    <w:multiLevelType w:val="hybridMultilevel"/>
    <w:tmpl w:val="7966DB8A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814D7"/>
    <w:multiLevelType w:val="hybridMultilevel"/>
    <w:tmpl w:val="E5D239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B02B9"/>
    <w:multiLevelType w:val="hybridMultilevel"/>
    <w:tmpl w:val="1A1C07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24DDB"/>
    <w:multiLevelType w:val="hybridMultilevel"/>
    <w:tmpl w:val="F4B086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10"/>
    <w:rsid w:val="000001AE"/>
    <w:rsid w:val="0000073B"/>
    <w:rsid w:val="000057FC"/>
    <w:rsid w:val="000278D8"/>
    <w:rsid w:val="00027CAF"/>
    <w:rsid w:val="00030D95"/>
    <w:rsid w:val="00033FC8"/>
    <w:rsid w:val="00040E94"/>
    <w:rsid w:val="00042549"/>
    <w:rsid w:val="000429CA"/>
    <w:rsid w:val="00045A46"/>
    <w:rsid w:val="00051C45"/>
    <w:rsid w:val="00057BDD"/>
    <w:rsid w:val="00066F4A"/>
    <w:rsid w:val="000672D5"/>
    <w:rsid w:val="000718EB"/>
    <w:rsid w:val="00073244"/>
    <w:rsid w:val="00074B32"/>
    <w:rsid w:val="0008276F"/>
    <w:rsid w:val="000851E0"/>
    <w:rsid w:val="000875DC"/>
    <w:rsid w:val="000A0ADF"/>
    <w:rsid w:val="000A180D"/>
    <w:rsid w:val="000A6574"/>
    <w:rsid w:val="000B35BD"/>
    <w:rsid w:val="000B4681"/>
    <w:rsid w:val="000B74B1"/>
    <w:rsid w:val="000C17CB"/>
    <w:rsid w:val="000C7DA9"/>
    <w:rsid w:val="000D07C2"/>
    <w:rsid w:val="000D430C"/>
    <w:rsid w:val="000E01F4"/>
    <w:rsid w:val="000E370A"/>
    <w:rsid w:val="000F04FE"/>
    <w:rsid w:val="000F1BC7"/>
    <w:rsid w:val="000F461D"/>
    <w:rsid w:val="000F5E12"/>
    <w:rsid w:val="000F6E8D"/>
    <w:rsid w:val="000F6EF4"/>
    <w:rsid w:val="0010132A"/>
    <w:rsid w:val="00103A2D"/>
    <w:rsid w:val="00103EEE"/>
    <w:rsid w:val="00105323"/>
    <w:rsid w:val="00106394"/>
    <w:rsid w:val="00106C70"/>
    <w:rsid w:val="00120547"/>
    <w:rsid w:val="00120EBB"/>
    <w:rsid w:val="001245EF"/>
    <w:rsid w:val="00124619"/>
    <w:rsid w:val="00125BC7"/>
    <w:rsid w:val="00127FA9"/>
    <w:rsid w:val="00130578"/>
    <w:rsid w:val="001311F5"/>
    <w:rsid w:val="00140E05"/>
    <w:rsid w:val="00141A8A"/>
    <w:rsid w:val="00144548"/>
    <w:rsid w:val="00144B4D"/>
    <w:rsid w:val="00151AA0"/>
    <w:rsid w:val="00155B21"/>
    <w:rsid w:val="001628AC"/>
    <w:rsid w:val="0017108D"/>
    <w:rsid w:val="0017606A"/>
    <w:rsid w:val="0018630B"/>
    <w:rsid w:val="001912B6"/>
    <w:rsid w:val="001A078A"/>
    <w:rsid w:val="001A0967"/>
    <w:rsid w:val="001B73E7"/>
    <w:rsid w:val="001C0710"/>
    <w:rsid w:val="001C3B73"/>
    <w:rsid w:val="001C5B20"/>
    <w:rsid w:val="001E3EAA"/>
    <w:rsid w:val="001E4BB0"/>
    <w:rsid w:val="001F71D5"/>
    <w:rsid w:val="002040D7"/>
    <w:rsid w:val="002109A2"/>
    <w:rsid w:val="0021307D"/>
    <w:rsid w:val="00217A0E"/>
    <w:rsid w:val="00222519"/>
    <w:rsid w:val="002255D6"/>
    <w:rsid w:val="00230315"/>
    <w:rsid w:val="00231A34"/>
    <w:rsid w:val="00232D7F"/>
    <w:rsid w:val="002365E5"/>
    <w:rsid w:val="00242496"/>
    <w:rsid w:val="002615EF"/>
    <w:rsid w:val="002620D4"/>
    <w:rsid w:val="00262DC6"/>
    <w:rsid w:val="00267CCF"/>
    <w:rsid w:val="00267D4D"/>
    <w:rsid w:val="0027334E"/>
    <w:rsid w:val="0027588D"/>
    <w:rsid w:val="00280C7D"/>
    <w:rsid w:val="00283CA4"/>
    <w:rsid w:val="002978D8"/>
    <w:rsid w:val="002A65D1"/>
    <w:rsid w:val="002B5C09"/>
    <w:rsid w:val="002D2CF2"/>
    <w:rsid w:val="002E36E0"/>
    <w:rsid w:val="002E4A16"/>
    <w:rsid w:val="002F1E95"/>
    <w:rsid w:val="002F21B0"/>
    <w:rsid w:val="002F229F"/>
    <w:rsid w:val="002F4CFE"/>
    <w:rsid w:val="002F5B58"/>
    <w:rsid w:val="002F73AC"/>
    <w:rsid w:val="00307070"/>
    <w:rsid w:val="00312C5A"/>
    <w:rsid w:val="003208AD"/>
    <w:rsid w:val="003208BA"/>
    <w:rsid w:val="00326E3E"/>
    <w:rsid w:val="003418E8"/>
    <w:rsid w:val="0034692E"/>
    <w:rsid w:val="00352A3C"/>
    <w:rsid w:val="003607EC"/>
    <w:rsid w:val="00360829"/>
    <w:rsid w:val="00364E94"/>
    <w:rsid w:val="0037007E"/>
    <w:rsid w:val="00372707"/>
    <w:rsid w:val="00376843"/>
    <w:rsid w:val="0038292D"/>
    <w:rsid w:val="00387FEC"/>
    <w:rsid w:val="0039041F"/>
    <w:rsid w:val="00390AC1"/>
    <w:rsid w:val="00394D21"/>
    <w:rsid w:val="00395046"/>
    <w:rsid w:val="00395D0F"/>
    <w:rsid w:val="003972FF"/>
    <w:rsid w:val="003A0AC0"/>
    <w:rsid w:val="003A4810"/>
    <w:rsid w:val="003A57AB"/>
    <w:rsid w:val="003A70DB"/>
    <w:rsid w:val="003B013D"/>
    <w:rsid w:val="003B193D"/>
    <w:rsid w:val="003B2CCC"/>
    <w:rsid w:val="003B36BD"/>
    <w:rsid w:val="003B5D6B"/>
    <w:rsid w:val="003C00A2"/>
    <w:rsid w:val="003D6BA4"/>
    <w:rsid w:val="003E3A5A"/>
    <w:rsid w:val="003E5C07"/>
    <w:rsid w:val="003E626E"/>
    <w:rsid w:val="003F0F6B"/>
    <w:rsid w:val="003F1138"/>
    <w:rsid w:val="003F3C55"/>
    <w:rsid w:val="003F6AC2"/>
    <w:rsid w:val="00402BAD"/>
    <w:rsid w:val="0040489B"/>
    <w:rsid w:val="00404FFA"/>
    <w:rsid w:val="00410D04"/>
    <w:rsid w:val="004132D0"/>
    <w:rsid w:val="004222EC"/>
    <w:rsid w:val="004232BE"/>
    <w:rsid w:val="00423F87"/>
    <w:rsid w:val="004407C9"/>
    <w:rsid w:val="00440CE7"/>
    <w:rsid w:val="00441D3E"/>
    <w:rsid w:val="004447CB"/>
    <w:rsid w:val="00446124"/>
    <w:rsid w:val="00447638"/>
    <w:rsid w:val="004509E6"/>
    <w:rsid w:val="00452DA9"/>
    <w:rsid w:val="004539C0"/>
    <w:rsid w:val="00453BDE"/>
    <w:rsid w:val="00453DBB"/>
    <w:rsid w:val="00455484"/>
    <w:rsid w:val="004569EF"/>
    <w:rsid w:val="004611F1"/>
    <w:rsid w:val="00480A9B"/>
    <w:rsid w:val="00487669"/>
    <w:rsid w:val="0049086F"/>
    <w:rsid w:val="00490A71"/>
    <w:rsid w:val="004A22AE"/>
    <w:rsid w:val="004A2B72"/>
    <w:rsid w:val="004A41B1"/>
    <w:rsid w:val="004A5C37"/>
    <w:rsid w:val="004A7B68"/>
    <w:rsid w:val="004A7BC3"/>
    <w:rsid w:val="004B07EB"/>
    <w:rsid w:val="004B2373"/>
    <w:rsid w:val="004C570C"/>
    <w:rsid w:val="004C599D"/>
    <w:rsid w:val="004C5F35"/>
    <w:rsid w:val="004C67BF"/>
    <w:rsid w:val="004E1C0A"/>
    <w:rsid w:val="004E3838"/>
    <w:rsid w:val="004E4FFF"/>
    <w:rsid w:val="004E7195"/>
    <w:rsid w:val="00506F29"/>
    <w:rsid w:val="00511099"/>
    <w:rsid w:val="00511C18"/>
    <w:rsid w:val="00523240"/>
    <w:rsid w:val="00532D7B"/>
    <w:rsid w:val="0053477D"/>
    <w:rsid w:val="00540FDB"/>
    <w:rsid w:val="00543A83"/>
    <w:rsid w:val="005443DB"/>
    <w:rsid w:val="0054726B"/>
    <w:rsid w:val="00547CE6"/>
    <w:rsid w:val="005545BF"/>
    <w:rsid w:val="005559F7"/>
    <w:rsid w:val="00557509"/>
    <w:rsid w:val="005628B0"/>
    <w:rsid w:val="005640C8"/>
    <w:rsid w:val="005659CF"/>
    <w:rsid w:val="005707C9"/>
    <w:rsid w:val="0057319A"/>
    <w:rsid w:val="00575A48"/>
    <w:rsid w:val="00582EFE"/>
    <w:rsid w:val="0058512C"/>
    <w:rsid w:val="005874E9"/>
    <w:rsid w:val="005A170B"/>
    <w:rsid w:val="005A2355"/>
    <w:rsid w:val="005A6D40"/>
    <w:rsid w:val="005B2960"/>
    <w:rsid w:val="005B59C8"/>
    <w:rsid w:val="005C3BA0"/>
    <w:rsid w:val="005D0318"/>
    <w:rsid w:val="005D0DB0"/>
    <w:rsid w:val="005E1EC1"/>
    <w:rsid w:val="005E490E"/>
    <w:rsid w:val="005E7415"/>
    <w:rsid w:val="005F0564"/>
    <w:rsid w:val="005F1AC1"/>
    <w:rsid w:val="005F3811"/>
    <w:rsid w:val="005F62CE"/>
    <w:rsid w:val="00603BAE"/>
    <w:rsid w:val="00612846"/>
    <w:rsid w:val="00614B3F"/>
    <w:rsid w:val="00614CF5"/>
    <w:rsid w:val="0062505D"/>
    <w:rsid w:val="0062544A"/>
    <w:rsid w:val="00626031"/>
    <w:rsid w:val="00640736"/>
    <w:rsid w:val="00646CA3"/>
    <w:rsid w:val="00647039"/>
    <w:rsid w:val="00647BE8"/>
    <w:rsid w:val="00650EE6"/>
    <w:rsid w:val="006518F0"/>
    <w:rsid w:val="00651DCE"/>
    <w:rsid w:val="006644C9"/>
    <w:rsid w:val="00664A81"/>
    <w:rsid w:val="00665BF9"/>
    <w:rsid w:val="006727E6"/>
    <w:rsid w:val="00677928"/>
    <w:rsid w:val="00680464"/>
    <w:rsid w:val="00681F2C"/>
    <w:rsid w:val="00684FBC"/>
    <w:rsid w:val="00686ED5"/>
    <w:rsid w:val="00690B63"/>
    <w:rsid w:val="006933F9"/>
    <w:rsid w:val="00693B42"/>
    <w:rsid w:val="00693F21"/>
    <w:rsid w:val="006A3E2C"/>
    <w:rsid w:val="006B16A5"/>
    <w:rsid w:val="006B1C83"/>
    <w:rsid w:val="006B7B4B"/>
    <w:rsid w:val="006C1423"/>
    <w:rsid w:val="006C2BCB"/>
    <w:rsid w:val="006C4451"/>
    <w:rsid w:val="006C5321"/>
    <w:rsid w:val="006E2570"/>
    <w:rsid w:val="006E2ECE"/>
    <w:rsid w:val="006F2BB8"/>
    <w:rsid w:val="006F2D66"/>
    <w:rsid w:val="0070340A"/>
    <w:rsid w:val="00703AE4"/>
    <w:rsid w:val="0071343B"/>
    <w:rsid w:val="0071525B"/>
    <w:rsid w:val="00716982"/>
    <w:rsid w:val="00717B7F"/>
    <w:rsid w:val="00717BA8"/>
    <w:rsid w:val="007212FB"/>
    <w:rsid w:val="0072232D"/>
    <w:rsid w:val="007324FF"/>
    <w:rsid w:val="00734A33"/>
    <w:rsid w:val="00735462"/>
    <w:rsid w:val="007461D1"/>
    <w:rsid w:val="00751777"/>
    <w:rsid w:val="00756997"/>
    <w:rsid w:val="00761AC3"/>
    <w:rsid w:val="0076422B"/>
    <w:rsid w:val="00765AAE"/>
    <w:rsid w:val="00765B92"/>
    <w:rsid w:val="00772417"/>
    <w:rsid w:val="00777B53"/>
    <w:rsid w:val="0078237E"/>
    <w:rsid w:val="007844A2"/>
    <w:rsid w:val="007904E8"/>
    <w:rsid w:val="00790928"/>
    <w:rsid w:val="00794BA7"/>
    <w:rsid w:val="00794D4A"/>
    <w:rsid w:val="00796927"/>
    <w:rsid w:val="007A65B3"/>
    <w:rsid w:val="007A7F93"/>
    <w:rsid w:val="007B3146"/>
    <w:rsid w:val="007B58A5"/>
    <w:rsid w:val="007B6BCC"/>
    <w:rsid w:val="007B7723"/>
    <w:rsid w:val="007B7F7D"/>
    <w:rsid w:val="007C1832"/>
    <w:rsid w:val="007C2ABE"/>
    <w:rsid w:val="007C358B"/>
    <w:rsid w:val="007C3A45"/>
    <w:rsid w:val="007D3CA8"/>
    <w:rsid w:val="007E13EC"/>
    <w:rsid w:val="007E1F88"/>
    <w:rsid w:val="007E23B4"/>
    <w:rsid w:val="007E5D26"/>
    <w:rsid w:val="007F13F5"/>
    <w:rsid w:val="007F17F3"/>
    <w:rsid w:val="007F44FC"/>
    <w:rsid w:val="00804434"/>
    <w:rsid w:val="00805995"/>
    <w:rsid w:val="00812E50"/>
    <w:rsid w:val="00816AE7"/>
    <w:rsid w:val="00824341"/>
    <w:rsid w:val="00824461"/>
    <w:rsid w:val="00827856"/>
    <w:rsid w:val="00832155"/>
    <w:rsid w:val="0083356F"/>
    <w:rsid w:val="00845AB5"/>
    <w:rsid w:val="00847A64"/>
    <w:rsid w:val="008674BD"/>
    <w:rsid w:val="00867CE9"/>
    <w:rsid w:val="00867E22"/>
    <w:rsid w:val="00870781"/>
    <w:rsid w:val="008719DA"/>
    <w:rsid w:val="00877D6D"/>
    <w:rsid w:val="00880794"/>
    <w:rsid w:val="00880F7C"/>
    <w:rsid w:val="008837CF"/>
    <w:rsid w:val="00886684"/>
    <w:rsid w:val="00887E6B"/>
    <w:rsid w:val="00895935"/>
    <w:rsid w:val="008A1A74"/>
    <w:rsid w:val="008A1E97"/>
    <w:rsid w:val="008A4997"/>
    <w:rsid w:val="008A681E"/>
    <w:rsid w:val="008B07C0"/>
    <w:rsid w:val="008B6FD1"/>
    <w:rsid w:val="008C29AF"/>
    <w:rsid w:val="008D375D"/>
    <w:rsid w:val="008E4CFE"/>
    <w:rsid w:val="008E5FF6"/>
    <w:rsid w:val="008E7B17"/>
    <w:rsid w:val="008F571A"/>
    <w:rsid w:val="008F5C38"/>
    <w:rsid w:val="00902D1F"/>
    <w:rsid w:val="009050BC"/>
    <w:rsid w:val="00910392"/>
    <w:rsid w:val="009134C4"/>
    <w:rsid w:val="0091383C"/>
    <w:rsid w:val="00914439"/>
    <w:rsid w:val="00922150"/>
    <w:rsid w:val="00922A5A"/>
    <w:rsid w:val="0092725A"/>
    <w:rsid w:val="00932509"/>
    <w:rsid w:val="00937533"/>
    <w:rsid w:val="0094149B"/>
    <w:rsid w:val="00942364"/>
    <w:rsid w:val="009448AC"/>
    <w:rsid w:val="009459A4"/>
    <w:rsid w:val="009479FB"/>
    <w:rsid w:val="00962950"/>
    <w:rsid w:val="00963BB4"/>
    <w:rsid w:val="00971BD2"/>
    <w:rsid w:val="00977DB5"/>
    <w:rsid w:val="0098077D"/>
    <w:rsid w:val="00981F40"/>
    <w:rsid w:val="009821ED"/>
    <w:rsid w:val="009870F2"/>
    <w:rsid w:val="00987F02"/>
    <w:rsid w:val="0099140F"/>
    <w:rsid w:val="00993C2D"/>
    <w:rsid w:val="00994949"/>
    <w:rsid w:val="009A499E"/>
    <w:rsid w:val="009B568C"/>
    <w:rsid w:val="009C04B5"/>
    <w:rsid w:val="009C080F"/>
    <w:rsid w:val="009D205E"/>
    <w:rsid w:val="009D3E88"/>
    <w:rsid w:val="009D47A8"/>
    <w:rsid w:val="009D66EE"/>
    <w:rsid w:val="009E1916"/>
    <w:rsid w:val="009E3A63"/>
    <w:rsid w:val="009F07BC"/>
    <w:rsid w:val="00A003C2"/>
    <w:rsid w:val="00A04581"/>
    <w:rsid w:val="00A057BB"/>
    <w:rsid w:val="00A1201C"/>
    <w:rsid w:val="00A22620"/>
    <w:rsid w:val="00A2599D"/>
    <w:rsid w:val="00A323AD"/>
    <w:rsid w:val="00A347A8"/>
    <w:rsid w:val="00A36379"/>
    <w:rsid w:val="00A3759E"/>
    <w:rsid w:val="00A41740"/>
    <w:rsid w:val="00A43509"/>
    <w:rsid w:val="00A46960"/>
    <w:rsid w:val="00A638D5"/>
    <w:rsid w:val="00A65118"/>
    <w:rsid w:val="00A66DB1"/>
    <w:rsid w:val="00A70522"/>
    <w:rsid w:val="00A71503"/>
    <w:rsid w:val="00A76FF7"/>
    <w:rsid w:val="00A7722D"/>
    <w:rsid w:val="00A80F25"/>
    <w:rsid w:val="00A814A0"/>
    <w:rsid w:val="00A8273B"/>
    <w:rsid w:val="00A972D8"/>
    <w:rsid w:val="00AA2E64"/>
    <w:rsid w:val="00AA4ED5"/>
    <w:rsid w:val="00AA5C45"/>
    <w:rsid w:val="00AA65AC"/>
    <w:rsid w:val="00AA7082"/>
    <w:rsid w:val="00AB0E83"/>
    <w:rsid w:val="00AB472F"/>
    <w:rsid w:val="00AC0D19"/>
    <w:rsid w:val="00AC27FE"/>
    <w:rsid w:val="00AC2C16"/>
    <w:rsid w:val="00AC4A98"/>
    <w:rsid w:val="00AC527A"/>
    <w:rsid w:val="00AC5C09"/>
    <w:rsid w:val="00AC7CDE"/>
    <w:rsid w:val="00AC7F9D"/>
    <w:rsid w:val="00AC7FF3"/>
    <w:rsid w:val="00AD7645"/>
    <w:rsid w:val="00B129EA"/>
    <w:rsid w:val="00B22319"/>
    <w:rsid w:val="00B22A23"/>
    <w:rsid w:val="00B2633D"/>
    <w:rsid w:val="00B27443"/>
    <w:rsid w:val="00B30986"/>
    <w:rsid w:val="00B310D7"/>
    <w:rsid w:val="00B314D9"/>
    <w:rsid w:val="00B35AD7"/>
    <w:rsid w:val="00B401AA"/>
    <w:rsid w:val="00B406AC"/>
    <w:rsid w:val="00B41EA2"/>
    <w:rsid w:val="00B41ED7"/>
    <w:rsid w:val="00B47AB6"/>
    <w:rsid w:val="00B51E23"/>
    <w:rsid w:val="00B638E6"/>
    <w:rsid w:val="00B651D4"/>
    <w:rsid w:val="00B70FD1"/>
    <w:rsid w:val="00B752DD"/>
    <w:rsid w:val="00B8145E"/>
    <w:rsid w:val="00B8167D"/>
    <w:rsid w:val="00B819B3"/>
    <w:rsid w:val="00B92D62"/>
    <w:rsid w:val="00B940D5"/>
    <w:rsid w:val="00BA3097"/>
    <w:rsid w:val="00BA6995"/>
    <w:rsid w:val="00BB0B0E"/>
    <w:rsid w:val="00BB1C2E"/>
    <w:rsid w:val="00BB4938"/>
    <w:rsid w:val="00BB7DA6"/>
    <w:rsid w:val="00BC1355"/>
    <w:rsid w:val="00BC3012"/>
    <w:rsid w:val="00BE0641"/>
    <w:rsid w:val="00BE3D93"/>
    <w:rsid w:val="00BF3045"/>
    <w:rsid w:val="00BF619B"/>
    <w:rsid w:val="00C021A7"/>
    <w:rsid w:val="00C063E9"/>
    <w:rsid w:val="00C06924"/>
    <w:rsid w:val="00C11C20"/>
    <w:rsid w:val="00C12D1A"/>
    <w:rsid w:val="00C133E7"/>
    <w:rsid w:val="00C139DE"/>
    <w:rsid w:val="00C22A75"/>
    <w:rsid w:val="00C378C3"/>
    <w:rsid w:val="00C61AC6"/>
    <w:rsid w:val="00C656B0"/>
    <w:rsid w:val="00C657C4"/>
    <w:rsid w:val="00C679C4"/>
    <w:rsid w:val="00C774E8"/>
    <w:rsid w:val="00C82E23"/>
    <w:rsid w:val="00C83722"/>
    <w:rsid w:val="00C83A99"/>
    <w:rsid w:val="00C91030"/>
    <w:rsid w:val="00C948F9"/>
    <w:rsid w:val="00CA5AC3"/>
    <w:rsid w:val="00CA79E0"/>
    <w:rsid w:val="00CB20FE"/>
    <w:rsid w:val="00CB2D5F"/>
    <w:rsid w:val="00CD1B9A"/>
    <w:rsid w:val="00CE2795"/>
    <w:rsid w:val="00CE3B03"/>
    <w:rsid w:val="00CE449E"/>
    <w:rsid w:val="00CE66F1"/>
    <w:rsid w:val="00CF5636"/>
    <w:rsid w:val="00CF7101"/>
    <w:rsid w:val="00D0116A"/>
    <w:rsid w:val="00D019C1"/>
    <w:rsid w:val="00D05B50"/>
    <w:rsid w:val="00D06DF4"/>
    <w:rsid w:val="00D07F09"/>
    <w:rsid w:val="00D107E5"/>
    <w:rsid w:val="00D20F44"/>
    <w:rsid w:val="00D25812"/>
    <w:rsid w:val="00D26B4C"/>
    <w:rsid w:val="00D35459"/>
    <w:rsid w:val="00D37D70"/>
    <w:rsid w:val="00D43603"/>
    <w:rsid w:val="00D47B47"/>
    <w:rsid w:val="00D47C62"/>
    <w:rsid w:val="00D51CBD"/>
    <w:rsid w:val="00D54536"/>
    <w:rsid w:val="00D644AE"/>
    <w:rsid w:val="00D66E63"/>
    <w:rsid w:val="00D71370"/>
    <w:rsid w:val="00D7289F"/>
    <w:rsid w:val="00D76FB7"/>
    <w:rsid w:val="00D87699"/>
    <w:rsid w:val="00D97294"/>
    <w:rsid w:val="00DA2BB9"/>
    <w:rsid w:val="00DA661C"/>
    <w:rsid w:val="00DA712F"/>
    <w:rsid w:val="00DA7442"/>
    <w:rsid w:val="00DB4508"/>
    <w:rsid w:val="00DB611B"/>
    <w:rsid w:val="00DB6524"/>
    <w:rsid w:val="00DD4A7B"/>
    <w:rsid w:val="00DE05A3"/>
    <w:rsid w:val="00DE0EAD"/>
    <w:rsid w:val="00DE5990"/>
    <w:rsid w:val="00DE62AC"/>
    <w:rsid w:val="00DF092D"/>
    <w:rsid w:val="00DF3618"/>
    <w:rsid w:val="00E10DFF"/>
    <w:rsid w:val="00E300E6"/>
    <w:rsid w:val="00E37570"/>
    <w:rsid w:val="00E4021F"/>
    <w:rsid w:val="00E415EA"/>
    <w:rsid w:val="00E4562F"/>
    <w:rsid w:val="00E472FC"/>
    <w:rsid w:val="00E67912"/>
    <w:rsid w:val="00E73349"/>
    <w:rsid w:val="00E762C4"/>
    <w:rsid w:val="00E81B80"/>
    <w:rsid w:val="00E820ED"/>
    <w:rsid w:val="00E84A3E"/>
    <w:rsid w:val="00E87202"/>
    <w:rsid w:val="00E906BA"/>
    <w:rsid w:val="00E946E4"/>
    <w:rsid w:val="00E96BF6"/>
    <w:rsid w:val="00EA4D82"/>
    <w:rsid w:val="00EA5604"/>
    <w:rsid w:val="00EA6DD1"/>
    <w:rsid w:val="00EA7210"/>
    <w:rsid w:val="00EA78B0"/>
    <w:rsid w:val="00EB3F2D"/>
    <w:rsid w:val="00EB4134"/>
    <w:rsid w:val="00EC1754"/>
    <w:rsid w:val="00EC5DA2"/>
    <w:rsid w:val="00EC7F27"/>
    <w:rsid w:val="00ED1B0A"/>
    <w:rsid w:val="00ED4F60"/>
    <w:rsid w:val="00EE28D4"/>
    <w:rsid w:val="00EE6373"/>
    <w:rsid w:val="00EE7B76"/>
    <w:rsid w:val="00EE7B8A"/>
    <w:rsid w:val="00EF3E70"/>
    <w:rsid w:val="00EF7039"/>
    <w:rsid w:val="00F023A4"/>
    <w:rsid w:val="00F03929"/>
    <w:rsid w:val="00F03F4E"/>
    <w:rsid w:val="00F0401A"/>
    <w:rsid w:val="00F056F2"/>
    <w:rsid w:val="00F06A32"/>
    <w:rsid w:val="00F07C86"/>
    <w:rsid w:val="00F2141F"/>
    <w:rsid w:val="00F2151B"/>
    <w:rsid w:val="00F31AA6"/>
    <w:rsid w:val="00F405B9"/>
    <w:rsid w:val="00F40A9A"/>
    <w:rsid w:val="00F41C4B"/>
    <w:rsid w:val="00F44010"/>
    <w:rsid w:val="00F513CC"/>
    <w:rsid w:val="00F52A68"/>
    <w:rsid w:val="00F568B9"/>
    <w:rsid w:val="00F709BF"/>
    <w:rsid w:val="00F80D77"/>
    <w:rsid w:val="00F81644"/>
    <w:rsid w:val="00F83A59"/>
    <w:rsid w:val="00F8701A"/>
    <w:rsid w:val="00F87348"/>
    <w:rsid w:val="00FA1423"/>
    <w:rsid w:val="00FA552D"/>
    <w:rsid w:val="00FA5ABD"/>
    <w:rsid w:val="00FB47BF"/>
    <w:rsid w:val="00FB5FD2"/>
    <w:rsid w:val="00FB6DE7"/>
    <w:rsid w:val="00FB7B35"/>
    <w:rsid w:val="00FD029B"/>
    <w:rsid w:val="00FD153C"/>
    <w:rsid w:val="00FD7C9A"/>
    <w:rsid w:val="00FE2576"/>
    <w:rsid w:val="00FE7557"/>
    <w:rsid w:val="00FE7D73"/>
    <w:rsid w:val="00FF1827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119B"/>
  <w15:chartTrackingRefBased/>
  <w15:docId w15:val="{AB6D1F9B-6541-EE43-B072-B0C6531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CF"/>
  </w:style>
  <w:style w:type="paragraph" w:styleId="Footer">
    <w:name w:val="footer"/>
    <w:basedOn w:val="Normal"/>
    <w:link w:val="FooterChar"/>
    <w:uiPriority w:val="99"/>
    <w:unhideWhenUsed/>
    <w:rsid w:val="0088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CF"/>
  </w:style>
  <w:style w:type="character" w:styleId="CommentReference">
    <w:name w:val="annotation reference"/>
    <w:basedOn w:val="DefaultParagraphFont"/>
    <w:uiPriority w:val="99"/>
    <w:semiHidden/>
    <w:unhideWhenUsed/>
    <w:rsid w:val="00027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8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8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8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D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56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A56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  <w:style w:type="character" w:styleId="Hyperlink">
    <w:name w:val="Hyperlink"/>
    <w:basedOn w:val="DefaultParagraphFont"/>
    <w:uiPriority w:val="99"/>
    <w:unhideWhenUsed/>
    <w:rsid w:val="00EA560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560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5604"/>
    <w:pPr>
      <w:spacing w:after="100"/>
    </w:pPr>
    <w:rPr>
      <w:rFonts w:eastAsiaTheme="minorEastAsia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A5604"/>
    <w:pPr>
      <w:spacing w:after="100"/>
      <w:ind w:left="220"/>
    </w:pPr>
    <w:rPr>
      <w:rFonts w:eastAsiaTheme="minorEastAsia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0F46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07C9"/>
    <w:pPr>
      <w:spacing w:after="100"/>
      <w:ind w:left="440"/>
    </w:pPr>
  </w:style>
  <w:style w:type="paragraph" w:customStyle="1" w:styleId="Default">
    <w:name w:val="Default"/>
    <w:rsid w:val="0094149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8512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4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CA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46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liwaraich/Desktop/major%20project%20docomenta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CE09-36E3-574D-AD62-9FD71E15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 project docomentations.dotx</Template>
  <TotalTime>5</TotalTime>
  <Pages>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Activate Training Centre Limited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Balpreet Singh</cp:lastModifiedBy>
  <cp:revision>3</cp:revision>
  <dcterms:created xsi:type="dcterms:W3CDTF">2021-02-15T02:11:00Z</dcterms:created>
  <dcterms:modified xsi:type="dcterms:W3CDTF">2021-02-15T02:12:00Z</dcterms:modified>
</cp:coreProperties>
</file>